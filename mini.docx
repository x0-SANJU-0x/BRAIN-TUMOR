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page">
              <wp:posOffset>-1</wp:posOffset>
            </wp:positionH>
            <wp:positionV relativeFrom="page">
              <wp:posOffset>0</wp:posOffset>
            </wp:positionV>
            <wp:extent cx="8694821" cy="67697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8705959" cy="677840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C51F9F" w:rsidRDefault="00C51F9F" w:rsidP="00C51F9F">
                                  <w:pPr>
                                    <w:pStyle w:val="Title"/>
                                    <w:jc w:val="center"/>
                                  </w:pPr>
                                  <w:r>
                                    <w:t>C++</w:t>
                                  </w:r>
                                </w:p>
                                <w:p w:rsidR="00C51F9F" w:rsidRPr="00D86945" w:rsidRDefault="00C51F9F" w:rsidP="00C51F9F">
                                  <w:pPr>
                                    <w:pStyle w:val="Title"/>
                                    <w:jc w:val="center"/>
                                  </w:pPr>
                                  <w:r>
                                    <w:t>MINIPROJECT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C51F9F" w:rsidRDefault="00C51F9F" w:rsidP="00C51F9F">
                            <w:pPr>
                              <w:pStyle w:val="Title"/>
                              <w:jc w:val="center"/>
                            </w:pPr>
                            <w:r>
                              <w:t>C++</w:t>
                            </w:r>
                          </w:p>
                          <w:p w:rsidR="00C51F9F" w:rsidRPr="00D86945" w:rsidRDefault="00C51F9F" w:rsidP="00C51F9F">
                            <w:pPr>
                              <w:pStyle w:val="Title"/>
                              <w:jc w:val="center"/>
                            </w:pPr>
                            <w:r>
                              <w:t>MINIPROJECT</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3449052" cy="16042"/>
                      <wp:effectExtent l="19050" t="19050" r="37465" b="22225"/>
                      <wp:docPr id="5" name="Straight Connector 5" descr="text divider"/>
                      <wp:cNvGraphicFramePr/>
                      <a:graphic xmlns:a="http://schemas.openxmlformats.org/drawingml/2006/main">
                        <a:graphicData uri="http://schemas.microsoft.com/office/word/2010/wordprocessingShape">
                          <wps:wsp>
                            <wps:cNvCnPr/>
                            <wps:spPr>
                              <a:xfrm flipV="1">
                                <a:off x="0" y="0"/>
                                <a:ext cx="3449052" cy="16042"/>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D63F5E"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71.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3F957F61AEA54EFE88E829073985DD92"/>
              </w:placeholder>
              <w15:appearance w15:val="hidden"/>
            </w:sdtPr>
            <w:sdtEndPr/>
            <w:sdtContent>
              <w:p w:rsidR="00D077E9" w:rsidRDefault="00C51F9F" w:rsidP="00D077E9">
                <w:r>
                  <w:rPr>
                    <w:rStyle w:val="SubtitleChar"/>
                    <w:b w:val="0"/>
                  </w:rPr>
                  <w:t>JULY 05</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633FC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C51F9F" w:rsidRDefault="00C51F9F" w:rsidP="00C51F9F">
            <w:r>
              <w:t xml:space="preserve"> NAME: R.S.SANCHITH</w:t>
            </w:r>
          </w:p>
          <w:p w:rsidR="00C51F9F" w:rsidRDefault="00C51F9F" w:rsidP="00C51F9F">
            <w:r>
              <w:t>ROLL   : 21BIT046</w:t>
            </w:r>
          </w:p>
          <w:p w:rsidR="00C51F9F" w:rsidRDefault="00C51F9F" w:rsidP="00C51F9F">
            <w:r>
              <w:t>WORK : BILLING SYSTEM</w:t>
            </w:r>
          </w:p>
          <w:p w:rsidR="00C51F9F" w:rsidRPr="00D86945" w:rsidRDefault="00C51F9F" w:rsidP="00C51F9F">
            <w:pPr>
              <w:rPr>
                <w:noProof/>
                <w:sz w:val="10"/>
                <w:szCs w:val="10"/>
              </w:rPr>
            </w:pPr>
          </w:p>
        </w:tc>
      </w:tr>
    </w:tbl>
    <w:p w:rsidR="00D077E9" w:rsidRDefault="00D077E9">
      <w:pPr>
        <w:spacing w:after="200"/>
      </w:pP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A903AA"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4D1F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C51F9F" w:rsidP="00D077E9">
      <w:pPr>
        <w:pStyle w:val="Heading1"/>
      </w:pPr>
      <w:r w:rsidRPr="00C51F9F">
        <w:rPr>
          <w:noProof/>
          <w:sz w:val="72"/>
          <w:lang w:val="en-IN" w:eastAsia="en-IN"/>
        </w:rPr>
        <w:lastRenderedPageBreak/>
        <mc:AlternateContent>
          <mc:Choice Requires="wps">
            <w:drawing>
              <wp:anchor distT="45720" distB="45720" distL="114300" distR="114300" simplePos="0" relativeHeight="251662336" behindDoc="0" locked="0" layoutInCell="1" allowOverlap="1" wp14:anchorId="65E422CB" wp14:editId="7C17BE74">
                <wp:simplePos x="0" y="0"/>
                <wp:positionH relativeFrom="column">
                  <wp:posOffset>49530</wp:posOffset>
                </wp:positionH>
                <wp:positionV relativeFrom="paragraph">
                  <wp:posOffset>5053965</wp:posOffset>
                </wp:positionV>
                <wp:extent cx="6296025" cy="3276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3276600"/>
                        </a:xfrm>
                        <a:prstGeom prst="rect">
                          <a:avLst/>
                        </a:prstGeom>
                        <a:solidFill>
                          <a:srgbClr val="FFFFFF"/>
                        </a:solidFill>
                        <a:ln w="9525">
                          <a:solidFill>
                            <a:srgbClr val="000000"/>
                          </a:solidFill>
                          <a:miter lim="800000"/>
                          <a:headEnd/>
                          <a:tailEnd/>
                        </a:ln>
                      </wps:spPr>
                      <wps:txbx>
                        <w:txbxContent>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BILLING</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EDITING PRODUCTS</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MAINTAING STOCKS</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TO PRINT BILLS WITH DATE</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TO CALCULATE NET AMOUNT </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ADMIN CONTROLS </w:t>
                            </w:r>
                          </w:p>
                          <w:p w:rsidR="00C51F9F" w:rsidRDefault="00C51F9F">
                            <w:pPr>
                              <w:rPr>
                                <w:rFonts w:ascii="Segoe UI Symbol" w:hAnsi="Segoe UI Symbol" w:cs="Segoe UI Symbol"/>
                              </w:rPr>
                            </w:pPr>
                            <w:r w:rsidRPr="00C51F9F">
                              <w:rPr>
                                <w:rFonts w:ascii="Segoe UI Symbol" w:hAnsi="Segoe UI Symbol" w:cs="Segoe UI Symbol"/>
                              </w:rPr>
                              <w:t>✯</w:t>
                            </w:r>
                            <w:r w:rsidR="00041A33">
                              <w:rPr>
                                <w:rFonts w:ascii="Segoe UI Symbol" w:hAnsi="Segoe UI Symbol" w:cs="Segoe UI Symbol"/>
                              </w:rPr>
                              <w:t>TO STORE THE PRODUCT DETAILS IN THE FILES</w:t>
                            </w:r>
                          </w:p>
                          <w:p w:rsidR="00041A33" w:rsidRDefault="00041A33">
                            <w:r w:rsidRPr="00041A33">
                              <w:rPr>
                                <w:rFonts w:ascii="Segoe UI Symbol" w:hAnsi="Segoe UI Symbol" w:cs="Segoe UI Symbol"/>
                              </w:rPr>
                              <w:t>✯</w:t>
                            </w:r>
                            <w:r>
                              <w:rPr>
                                <w:rFonts w:ascii="Segoe UI Symbol" w:hAnsi="Segoe UI Symbol" w:cs="Segoe UI Symbol"/>
                              </w:rPr>
                              <w:t>SAVE AND READ FROM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422CB" id="Text Box 2" o:spid="_x0000_s1027" type="#_x0000_t202" style="position:absolute;margin-left:3.9pt;margin-top:397.95pt;width:495.75pt;height: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n9JwIAAE4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">
                <v:textbox>
                  <w:txbxContent>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BILLING</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EDITING PRODUCTS</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MAINTAING STOCKS</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TO PRINT BILLS WITH DATE</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TO CALCULATE NET AMOUNT </w:t>
                      </w:r>
                    </w:p>
                    <w:p w:rsidR="00C51F9F" w:rsidRDefault="00C51F9F">
                      <w:pPr>
                        <w:rPr>
                          <w:rFonts w:ascii="Segoe UI Symbol" w:hAnsi="Segoe UI Symbol" w:cs="Segoe UI Symbol"/>
                        </w:rPr>
                      </w:pPr>
                      <w:r w:rsidRPr="00C51F9F">
                        <w:rPr>
                          <w:rFonts w:ascii="Segoe UI Symbol" w:hAnsi="Segoe UI Symbol" w:cs="Segoe UI Symbol"/>
                        </w:rPr>
                        <w:t>✯</w:t>
                      </w:r>
                      <w:r>
                        <w:rPr>
                          <w:rFonts w:ascii="Segoe UI Symbol" w:hAnsi="Segoe UI Symbol" w:cs="Segoe UI Symbol"/>
                        </w:rPr>
                        <w:t xml:space="preserve"> ADMIN CONTROLS </w:t>
                      </w:r>
                    </w:p>
                    <w:p w:rsidR="00C51F9F" w:rsidRDefault="00C51F9F">
                      <w:pPr>
                        <w:rPr>
                          <w:rFonts w:ascii="Segoe UI Symbol" w:hAnsi="Segoe UI Symbol" w:cs="Segoe UI Symbol"/>
                        </w:rPr>
                      </w:pPr>
                      <w:r w:rsidRPr="00C51F9F">
                        <w:rPr>
                          <w:rFonts w:ascii="Segoe UI Symbol" w:hAnsi="Segoe UI Symbol" w:cs="Segoe UI Symbol"/>
                        </w:rPr>
                        <w:t>✯</w:t>
                      </w:r>
                      <w:r w:rsidR="00041A33">
                        <w:rPr>
                          <w:rFonts w:ascii="Segoe UI Symbol" w:hAnsi="Segoe UI Symbol" w:cs="Segoe UI Symbol"/>
                        </w:rPr>
                        <w:t>TO STORE THE PRODUCT DETAILS IN THE FILES</w:t>
                      </w:r>
                    </w:p>
                    <w:p w:rsidR="00041A33" w:rsidRDefault="00041A33">
                      <w:r w:rsidRPr="00041A33">
                        <w:rPr>
                          <w:rFonts w:ascii="Segoe UI Symbol" w:hAnsi="Segoe UI Symbol" w:cs="Segoe UI Symbol"/>
                        </w:rPr>
                        <w:t>✯</w:t>
                      </w:r>
                      <w:r>
                        <w:rPr>
                          <w:rFonts w:ascii="Segoe UI Symbol" w:hAnsi="Segoe UI Symbol" w:cs="Segoe UI Symbol"/>
                        </w:rPr>
                        <w:t>SAVE AND READ FROM FILE</w:t>
                      </w:r>
                    </w:p>
                  </w:txbxContent>
                </v:textbox>
                <w10:wrap type="square"/>
              </v:shape>
            </w:pict>
          </mc:Fallback>
        </mc:AlternateContent>
      </w:r>
      <w:r>
        <w:t>BILLING SYSTEM</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p w:rsidR="00D077E9" w:rsidRDefault="00D077E9" w:rsidP="00DF027C">
            <w:pPr>
              <w:pStyle w:val="Heading2"/>
            </w:pPr>
          </w:p>
          <w:p w:rsidR="00DF027C" w:rsidRDefault="00DF027C" w:rsidP="00DF027C"/>
          <w:p w:rsidR="00DF027C" w:rsidRPr="00C51F9F" w:rsidRDefault="00C51F9F" w:rsidP="00DF027C">
            <w:pPr>
              <w:pStyle w:val="Content"/>
              <w:rPr>
                <w:rFonts w:ascii="Times New Roman" w:hAnsi="Times New Roman" w:cs="Times New Roman"/>
                <w:sz w:val="40"/>
              </w:rPr>
            </w:pPr>
            <w:r>
              <w:rPr>
                <w:rFonts w:ascii="Times New Roman" w:hAnsi="Times New Roman" w:cs="Times New Roman"/>
                <w:sz w:val="40"/>
              </w:rPr>
              <w:t>TOPIC: THE BILLING SYSTEM</w:t>
            </w:r>
          </w:p>
          <w:p w:rsidR="00DF027C" w:rsidRDefault="00DF027C" w:rsidP="00DF027C"/>
          <w:p w:rsidR="00DF027C" w:rsidRDefault="00C51F9F" w:rsidP="00C51F9F">
            <w:pPr>
              <w:pStyle w:val="Content"/>
              <w:rPr>
                <w:rFonts w:ascii="Times New Roman" w:hAnsi="Times New Roman" w:cs="Times New Roman"/>
                <w:sz w:val="40"/>
              </w:rPr>
            </w:pPr>
            <w:r>
              <w:rPr>
                <w:rFonts w:ascii="Times New Roman" w:hAnsi="Times New Roman" w:cs="Times New Roman"/>
                <w:sz w:val="40"/>
              </w:rPr>
              <w:t>AIM:</w:t>
            </w:r>
          </w:p>
          <w:p w:rsidR="00C51F9F" w:rsidRDefault="00C51F9F" w:rsidP="00C51F9F">
            <w:pPr>
              <w:pStyle w:val="Content"/>
              <w:rPr>
                <w:rFonts w:ascii="Times New Roman" w:hAnsi="Times New Roman" w:cs="Times New Roman"/>
                <w:sz w:val="40"/>
              </w:rPr>
            </w:pPr>
            <w:r>
              <w:rPr>
                <w:rFonts w:ascii="Times New Roman" w:hAnsi="Times New Roman" w:cs="Times New Roman"/>
                <w:sz w:val="40"/>
              </w:rPr>
              <w:t>TO CREATE A BILLING SYSTEM WITH USING C++ LANGUAGE WHICH MAKES BILLING MORE EASIER THAN WRITING IT . IT IS MORE ACCURATE THAN MANUAL BILLS.</w:t>
            </w:r>
          </w:p>
          <w:p w:rsidR="00C51F9F" w:rsidRPr="00C51F9F" w:rsidRDefault="00C51F9F" w:rsidP="00C51F9F">
            <w:pPr>
              <w:pStyle w:val="Content"/>
              <w:rPr>
                <w:rFonts w:ascii="Times New Roman" w:hAnsi="Times New Roman" w:cs="Times New Roman"/>
                <w:sz w:val="40"/>
              </w:rPr>
            </w:pPr>
          </w:p>
        </w:tc>
      </w:tr>
      <w:tr w:rsidR="00DF027C" w:rsidTr="00DF027C">
        <w:trPr>
          <w:trHeight w:val="1899"/>
        </w:trPr>
        <w:tc>
          <w:tcPr>
            <w:tcW w:w="9999" w:type="dxa"/>
            <w:shd w:val="clear" w:color="auto" w:fill="F2F2F2" w:themeFill="background1" w:themeFillShade="F2"/>
            <w:vAlign w:val="center"/>
          </w:tcPr>
          <w:p w:rsidR="00C51F9F" w:rsidRPr="00C51F9F" w:rsidRDefault="00C51F9F" w:rsidP="00C51F9F">
            <w:pPr>
              <w:pStyle w:val="EmphasisText"/>
              <w:jc w:val="center"/>
              <w:rPr>
                <w:sz w:val="72"/>
              </w:rPr>
            </w:pPr>
            <w:r w:rsidRPr="00C51F9F">
              <w:rPr>
                <w:sz w:val="72"/>
              </w:rPr>
              <w:t>MODULES</w:t>
            </w:r>
          </w:p>
        </w:tc>
      </w:tr>
    </w:tbl>
    <w:p w:rsidR="0087605E" w:rsidRDefault="00041A33" w:rsidP="00DF027C">
      <w:r w:rsidRPr="00041A33">
        <w:rPr>
          <w:sz w:val="52"/>
        </w:rPr>
        <w:lastRenderedPageBreak/>
        <w:t>CODE</w:t>
      </w:r>
      <w:r>
        <w:t>:</w:t>
      </w:r>
    </w:p>
    <w:p w:rsidR="00041A33" w:rsidRDefault="00041A33" w:rsidP="00041A33">
      <w:r>
        <w:t>#include &lt;iostream&gt;</w:t>
      </w:r>
    </w:p>
    <w:p w:rsidR="00041A33" w:rsidRDefault="00041A33" w:rsidP="00041A33">
      <w:r>
        <w:t>#include &lt;string&gt;</w:t>
      </w:r>
    </w:p>
    <w:p w:rsidR="00041A33" w:rsidRDefault="00041A33" w:rsidP="00041A33">
      <w:r>
        <w:t xml:space="preserve">#include &lt;fstream&gt; </w:t>
      </w:r>
    </w:p>
    <w:p w:rsidR="00041A33" w:rsidRDefault="00041A33" w:rsidP="00041A33">
      <w:r>
        <w:t>#include&lt;ctime&gt;</w:t>
      </w:r>
    </w:p>
    <w:p w:rsidR="00041A33" w:rsidRDefault="00041A33" w:rsidP="00041A33">
      <w:r>
        <w:t>using namespace std;</w:t>
      </w:r>
    </w:p>
    <w:p w:rsidR="00041A33" w:rsidRDefault="00041A33" w:rsidP="00041A33">
      <w:r>
        <w:t>class product</w:t>
      </w:r>
    </w:p>
    <w:p w:rsidR="00041A33" w:rsidRDefault="00041A33" w:rsidP="00041A33">
      <w:r>
        <w:t>{</w:t>
      </w:r>
    </w:p>
    <w:p w:rsidR="00041A33" w:rsidRDefault="00041A33" w:rsidP="00041A33">
      <w:r>
        <w:t xml:space="preserve">    public:</w:t>
      </w:r>
    </w:p>
    <w:p w:rsidR="00041A33" w:rsidRDefault="00041A33" w:rsidP="00041A33">
      <w:r>
        <w:t xml:space="preserve">    int stock,cp,sp,total,quan,bill;</w:t>
      </w:r>
    </w:p>
    <w:p w:rsidR="00041A33" w:rsidRDefault="00041A33" w:rsidP="00041A33">
      <w:r>
        <w:t xml:space="preserve">    string id,name;</w:t>
      </w:r>
    </w:p>
    <w:p w:rsidR="00041A33" w:rsidRDefault="00041A33" w:rsidP="00041A33">
      <w:r>
        <w:t xml:space="preserve">    product()</w:t>
      </w:r>
    </w:p>
    <w:p w:rsidR="00041A33" w:rsidRDefault="00041A33" w:rsidP="00041A33">
      <w:r>
        <w:t xml:space="preserve">    {</w:t>
      </w:r>
    </w:p>
    <w:p w:rsidR="00041A33" w:rsidRDefault="00041A33" w:rsidP="00041A33">
      <w:r>
        <w:t xml:space="preserve">        name="";</w:t>
      </w:r>
    </w:p>
    <w:p w:rsidR="00041A33" w:rsidRDefault="00041A33" w:rsidP="00041A33">
      <w:r>
        <w:t xml:space="preserve">        id="";</w:t>
      </w:r>
    </w:p>
    <w:p w:rsidR="00041A33" w:rsidRDefault="00041A33" w:rsidP="00041A33">
      <w:r>
        <w:t xml:space="preserve">        cp=0;</w:t>
      </w:r>
    </w:p>
    <w:p w:rsidR="00041A33" w:rsidRDefault="00041A33" w:rsidP="00041A33">
      <w:r>
        <w:t xml:space="preserve">        sp=0;</w:t>
      </w:r>
    </w:p>
    <w:p w:rsidR="00041A33" w:rsidRDefault="00041A33" w:rsidP="00041A33">
      <w:r>
        <w:t xml:space="preserve">        stock=0;</w:t>
      </w:r>
    </w:p>
    <w:p w:rsidR="00041A33" w:rsidRDefault="00041A33" w:rsidP="00041A33">
      <w:r>
        <w:t xml:space="preserve">    }</w:t>
      </w:r>
    </w:p>
    <w:p w:rsidR="00041A33" w:rsidRDefault="00041A33" w:rsidP="00041A33">
      <w:r>
        <w:t xml:space="preserve">    product(string a,string b,int c,int d,int e)</w:t>
      </w:r>
    </w:p>
    <w:p w:rsidR="00041A33" w:rsidRDefault="00041A33" w:rsidP="00041A33">
      <w:r>
        <w:t xml:space="preserve">    {</w:t>
      </w:r>
    </w:p>
    <w:p w:rsidR="00041A33" w:rsidRDefault="00041A33" w:rsidP="00041A33">
      <w:r>
        <w:t xml:space="preserve">        name=a;</w:t>
      </w:r>
    </w:p>
    <w:p w:rsidR="00041A33" w:rsidRDefault="00041A33" w:rsidP="00041A33">
      <w:r>
        <w:t xml:space="preserve">        id=b;</w:t>
      </w:r>
    </w:p>
    <w:p w:rsidR="00041A33" w:rsidRDefault="00041A33" w:rsidP="00041A33">
      <w:r>
        <w:t xml:space="preserve">        stock=c;</w:t>
      </w:r>
    </w:p>
    <w:p w:rsidR="00041A33" w:rsidRDefault="00041A33" w:rsidP="00041A33">
      <w:r>
        <w:t xml:space="preserve">        cp=d;</w:t>
      </w:r>
    </w:p>
    <w:p w:rsidR="00041A33" w:rsidRDefault="00041A33" w:rsidP="00041A33">
      <w:r>
        <w:t xml:space="preserve">        sp=e;</w:t>
      </w:r>
    </w:p>
    <w:p w:rsidR="00041A33" w:rsidRDefault="00041A33" w:rsidP="00041A33">
      <w:r>
        <w:t xml:space="preserve">    }</w:t>
      </w:r>
    </w:p>
    <w:p w:rsidR="00041A33" w:rsidRDefault="00041A33" w:rsidP="00041A33">
      <w:r>
        <w:t xml:space="preserve">    void getdetail()</w:t>
      </w:r>
    </w:p>
    <w:p w:rsidR="00041A33" w:rsidRDefault="00041A33" w:rsidP="00041A33">
      <w:r>
        <w:t xml:space="preserve">    {</w:t>
      </w:r>
    </w:p>
    <w:p w:rsidR="00041A33" w:rsidRDefault="00041A33" w:rsidP="00041A33">
      <w:r>
        <w:t xml:space="preserve">        cout&lt;&lt;"\n____________________________________\n";</w:t>
      </w:r>
    </w:p>
    <w:p w:rsidR="00041A33" w:rsidRDefault="00041A33" w:rsidP="00041A33">
      <w:r>
        <w:t xml:space="preserve">        cout&lt;&lt;"ENTER THE PRODUCT NAME:";</w:t>
      </w:r>
    </w:p>
    <w:p w:rsidR="00041A33" w:rsidRDefault="00041A33" w:rsidP="00041A33">
      <w:r>
        <w:t xml:space="preserve">        cin&gt;&gt;name;</w:t>
      </w:r>
    </w:p>
    <w:p w:rsidR="00041A33" w:rsidRDefault="00041A33" w:rsidP="00041A33">
      <w:r>
        <w:t xml:space="preserve">        cout&lt;&lt;"ENTER THE PRODUCT ID:";</w:t>
      </w:r>
    </w:p>
    <w:p w:rsidR="00041A33" w:rsidRDefault="00041A33" w:rsidP="00041A33">
      <w:r>
        <w:lastRenderedPageBreak/>
        <w:t xml:space="preserve">        cin&gt;&gt;id;</w:t>
      </w:r>
    </w:p>
    <w:p w:rsidR="00041A33" w:rsidRDefault="00041A33" w:rsidP="00041A33">
      <w:r>
        <w:t xml:space="preserve">        cout&lt;&lt;"ENTER SELLING PRICE :";</w:t>
      </w:r>
    </w:p>
    <w:p w:rsidR="00041A33" w:rsidRDefault="00041A33" w:rsidP="00041A33">
      <w:r>
        <w:t xml:space="preserve">        cin&gt;&gt;sp;</w:t>
      </w:r>
    </w:p>
    <w:p w:rsidR="00041A33" w:rsidRDefault="00041A33" w:rsidP="00041A33">
      <w:r>
        <w:t xml:space="preserve">        cout&lt;&lt;"ENTER COST PRICE:";</w:t>
      </w:r>
    </w:p>
    <w:p w:rsidR="00041A33" w:rsidRDefault="00041A33" w:rsidP="00041A33">
      <w:r>
        <w:t xml:space="preserve">        cin&gt;&gt;cp;</w:t>
      </w:r>
    </w:p>
    <w:p w:rsidR="00041A33" w:rsidRDefault="00041A33" w:rsidP="00041A33">
      <w:r>
        <w:t xml:space="preserve">        cout&lt;&lt;"ENTER TOTAL NUMBER OF STOCKS ADDED:";</w:t>
      </w:r>
    </w:p>
    <w:p w:rsidR="00041A33" w:rsidRDefault="00041A33" w:rsidP="00041A33">
      <w:r>
        <w:t xml:space="preserve">        cin&gt;&gt;stock;</w:t>
      </w:r>
    </w:p>
    <w:p w:rsidR="00041A33" w:rsidRDefault="00041A33" w:rsidP="00041A33">
      <w:r>
        <w:t xml:space="preserve">    }</w:t>
      </w:r>
    </w:p>
    <w:p w:rsidR="00041A33" w:rsidRDefault="00041A33" w:rsidP="00041A33">
      <w:r>
        <w:t xml:space="preserve">    void printdetail()</w:t>
      </w:r>
    </w:p>
    <w:p w:rsidR="00041A33" w:rsidRDefault="00041A33" w:rsidP="00041A33">
      <w:r>
        <w:t xml:space="preserve">    {</w:t>
      </w:r>
    </w:p>
    <w:p w:rsidR="00041A33" w:rsidRDefault="00041A33" w:rsidP="00041A33">
      <w:r>
        <w:t xml:space="preserve">        cout&lt;&lt;"\n --------------------------------";</w:t>
      </w:r>
    </w:p>
    <w:p w:rsidR="00041A33" w:rsidRDefault="00041A33" w:rsidP="00041A33">
      <w:r>
        <w:t xml:space="preserve">        cout&lt;&lt;"\n|PRODUCT NAME  :"&lt;&lt;name               ;</w:t>
      </w:r>
    </w:p>
    <w:p w:rsidR="00041A33" w:rsidRDefault="00041A33" w:rsidP="00041A33">
      <w:r>
        <w:t xml:space="preserve">        cout&lt;&lt;"\n|PRODUCT ID    :"&lt;&lt;id                 ;</w:t>
      </w:r>
    </w:p>
    <w:p w:rsidR="00041A33" w:rsidRDefault="00041A33" w:rsidP="00041A33">
      <w:r>
        <w:t xml:space="preserve">        cout&lt;&lt;"\n|PRODUCT STOCK :"&lt;&lt;stock              ;</w:t>
      </w:r>
    </w:p>
    <w:p w:rsidR="00041A33" w:rsidRDefault="00041A33" w:rsidP="00041A33">
      <w:r>
        <w:t xml:space="preserve">        cout&lt;&lt;"\n|PRODUCT CP    :"&lt;&lt;cp                 ;</w:t>
      </w:r>
    </w:p>
    <w:p w:rsidR="00041A33" w:rsidRDefault="00041A33" w:rsidP="00041A33">
      <w:r>
        <w:t xml:space="preserve">        cout&lt;&lt;"\n|PRODUCT SP    :"&lt;&lt;sp                 ;</w:t>
      </w:r>
    </w:p>
    <w:p w:rsidR="00041A33" w:rsidRDefault="00041A33" w:rsidP="00041A33">
      <w:r>
        <w:t xml:space="preserve">        cout&lt;&lt;"\n ---------------------------------";</w:t>
      </w:r>
    </w:p>
    <w:p w:rsidR="00041A33" w:rsidRDefault="00041A33" w:rsidP="00041A33">
      <w:r>
        <w:t xml:space="preserve">    }</w:t>
      </w:r>
    </w:p>
    <w:p w:rsidR="00041A33" w:rsidRDefault="00041A33" w:rsidP="00041A33">
      <w:r>
        <w:t xml:space="preserve">    void billy();</w:t>
      </w:r>
    </w:p>
    <w:p w:rsidR="00041A33" w:rsidRDefault="00041A33" w:rsidP="00041A33">
      <w:r>
        <w:t xml:space="preserve">    void editdetail()</w:t>
      </w:r>
    </w:p>
    <w:p w:rsidR="00041A33" w:rsidRDefault="00041A33" w:rsidP="00041A33">
      <w:r>
        <w:tab/>
        <w:t>{</w:t>
      </w:r>
    </w:p>
    <w:p w:rsidR="00041A33" w:rsidRDefault="00041A33" w:rsidP="00041A33">
      <w:r>
        <w:tab/>
        <w:t xml:space="preserve">    string bax;</w:t>
      </w:r>
    </w:p>
    <w:p w:rsidR="00041A33" w:rsidRDefault="00041A33" w:rsidP="00041A33">
      <w:r>
        <w:tab/>
      </w:r>
      <w:r>
        <w:tab/>
        <w:t>cout&lt;&lt;"PRODUCT NAME:"&lt;&lt;name;</w:t>
      </w:r>
    </w:p>
    <w:p w:rsidR="00041A33" w:rsidRDefault="00041A33" w:rsidP="00041A33">
      <w:r>
        <w:tab/>
      </w:r>
      <w:r>
        <w:tab/>
        <w:t>cout&lt;&lt;"\nDO YOU WANT TO CHANGE THE STOCKS or PRICE?";</w:t>
      </w:r>
    </w:p>
    <w:p w:rsidR="00041A33" w:rsidRDefault="00041A33" w:rsidP="00041A33">
      <w:r>
        <w:tab/>
      </w:r>
      <w:r>
        <w:tab/>
        <w:t>cin&gt;&gt;bax;</w:t>
      </w:r>
    </w:p>
    <w:p w:rsidR="00041A33" w:rsidRDefault="00041A33" w:rsidP="00041A33">
      <w:r>
        <w:t xml:space="preserve">        if(bax == "STOCKS"||"stocks"||"stock"||"STOCK")</w:t>
      </w:r>
    </w:p>
    <w:p w:rsidR="00041A33" w:rsidRDefault="00041A33" w:rsidP="00041A33">
      <w:r>
        <w:t xml:space="preserve">        {</w:t>
      </w:r>
    </w:p>
    <w:p w:rsidR="00041A33" w:rsidRDefault="00041A33" w:rsidP="00041A33">
      <w:r>
        <w:tab/>
      </w:r>
      <w:r>
        <w:tab/>
        <w:t>cout&lt;&lt;"\nENTER THE STOCK:";</w:t>
      </w:r>
    </w:p>
    <w:p w:rsidR="00041A33" w:rsidRDefault="00041A33" w:rsidP="00041A33">
      <w:r>
        <w:tab/>
      </w:r>
      <w:r>
        <w:tab/>
        <w:t>cin&gt;&gt;stock;</w:t>
      </w:r>
    </w:p>
    <w:p w:rsidR="00041A33" w:rsidRDefault="00041A33" w:rsidP="00041A33">
      <w:r>
        <w:t xml:space="preserve">        }</w:t>
      </w:r>
    </w:p>
    <w:p w:rsidR="00041A33" w:rsidRDefault="00041A33" w:rsidP="00041A33">
      <w:r>
        <w:t xml:space="preserve">        else if(bax == "PRICE"||"price")</w:t>
      </w:r>
    </w:p>
    <w:p w:rsidR="00041A33" w:rsidRDefault="00041A33" w:rsidP="00041A33">
      <w:r>
        <w:t xml:space="preserve">        {</w:t>
      </w:r>
    </w:p>
    <w:p w:rsidR="00041A33" w:rsidRDefault="00041A33" w:rsidP="00041A33">
      <w:r>
        <w:tab/>
      </w:r>
      <w:r>
        <w:tab/>
        <w:t>cout&lt;&lt;"ENTER THE CP:";</w:t>
      </w:r>
    </w:p>
    <w:p w:rsidR="00041A33" w:rsidRDefault="00041A33" w:rsidP="00041A33">
      <w:r>
        <w:lastRenderedPageBreak/>
        <w:tab/>
      </w:r>
      <w:r>
        <w:tab/>
        <w:t>cin&gt;&gt;cp;</w:t>
      </w:r>
    </w:p>
    <w:p w:rsidR="00041A33" w:rsidRDefault="00041A33" w:rsidP="00041A33">
      <w:r>
        <w:tab/>
      </w:r>
      <w:r>
        <w:tab/>
        <w:t>cout&lt;&lt;"ENTER THE SP:";</w:t>
      </w:r>
    </w:p>
    <w:p w:rsidR="00041A33" w:rsidRDefault="00041A33" w:rsidP="00041A33">
      <w:r>
        <w:tab/>
      </w:r>
      <w:r>
        <w:tab/>
        <w:t>cin&gt;&gt;sp;</w:t>
      </w:r>
    </w:p>
    <w:p w:rsidR="00041A33" w:rsidRDefault="00041A33" w:rsidP="00041A33">
      <w:r>
        <w:t xml:space="preserve">        }</w:t>
      </w:r>
    </w:p>
    <w:p w:rsidR="00041A33" w:rsidRDefault="00041A33" w:rsidP="00041A33">
      <w:r>
        <w:t xml:space="preserve">        else</w:t>
      </w:r>
    </w:p>
    <w:p w:rsidR="00041A33" w:rsidRDefault="00041A33" w:rsidP="00041A33">
      <w:r>
        <w:t xml:space="preserve">        {</w:t>
      </w:r>
    </w:p>
    <w:p w:rsidR="00041A33" w:rsidRDefault="00041A33" w:rsidP="00041A33">
      <w:r>
        <w:t xml:space="preserve">        cout&lt;&lt;"\nENTER THE STOCK:";</w:t>
      </w:r>
    </w:p>
    <w:p w:rsidR="00041A33" w:rsidRDefault="00041A33" w:rsidP="00041A33">
      <w:r>
        <w:tab/>
      </w:r>
      <w:r>
        <w:tab/>
        <w:t>cin&gt;&gt;stock;</w:t>
      </w:r>
    </w:p>
    <w:p w:rsidR="00041A33" w:rsidRDefault="00041A33" w:rsidP="00041A33">
      <w:r>
        <w:t xml:space="preserve">        cout&lt;&lt;"ENTER THE CP:";</w:t>
      </w:r>
    </w:p>
    <w:p w:rsidR="00041A33" w:rsidRDefault="00041A33" w:rsidP="00041A33">
      <w:r>
        <w:tab/>
      </w:r>
      <w:r>
        <w:tab/>
        <w:t>cin&gt;&gt;cp;</w:t>
      </w:r>
    </w:p>
    <w:p w:rsidR="00041A33" w:rsidRDefault="00041A33" w:rsidP="00041A33">
      <w:r>
        <w:tab/>
      </w:r>
      <w:r>
        <w:tab/>
        <w:t>cout&lt;&lt;"ENTER THE SP:";</w:t>
      </w:r>
    </w:p>
    <w:p w:rsidR="00041A33" w:rsidRDefault="00041A33" w:rsidP="00041A33">
      <w:r>
        <w:tab/>
      </w:r>
      <w:r>
        <w:tab/>
        <w:t xml:space="preserve">cin&gt;&gt;sp;  </w:t>
      </w:r>
    </w:p>
    <w:p w:rsidR="00041A33" w:rsidRDefault="00041A33" w:rsidP="00041A33">
      <w:r>
        <w:t xml:space="preserve">        }</w:t>
      </w:r>
    </w:p>
    <w:p w:rsidR="00041A33" w:rsidRDefault="00041A33" w:rsidP="00041A33">
      <w:r>
        <w:tab/>
        <w:t>}</w:t>
      </w:r>
    </w:p>
    <w:p w:rsidR="00041A33" w:rsidRDefault="00041A33" w:rsidP="00041A33">
      <w:r>
        <w:tab/>
        <w:t>friend void bill();</w:t>
      </w:r>
    </w:p>
    <w:p w:rsidR="00041A33" w:rsidRDefault="00041A33" w:rsidP="00041A33">
      <w:r>
        <w:t>};</w:t>
      </w:r>
    </w:p>
    <w:p w:rsidR="00041A33" w:rsidRDefault="00041A33" w:rsidP="00041A33">
      <w:r>
        <w:t>void product::billy()</w:t>
      </w:r>
    </w:p>
    <w:p w:rsidR="00041A33" w:rsidRDefault="00041A33" w:rsidP="00041A33">
      <w:r>
        <w:t xml:space="preserve">    {</w:t>
      </w:r>
    </w:p>
    <w:p w:rsidR="00041A33" w:rsidRDefault="00041A33" w:rsidP="00041A33">
      <w:r>
        <w:t xml:space="preserve">        cout&lt;&lt;name&lt;&lt;"\t\t"&lt;&lt;sp&lt;&lt;"\t\t"&lt;&lt;quan&lt;&lt;"\t\t"&lt;&lt;total&lt;&lt;"\n";</w:t>
      </w:r>
    </w:p>
    <w:p w:rsidR="00041A33" w:rsidRDefault="00041A33" w:rsidP="00041A33">
      <w:r>
        <w:t xml:space="preserve">    }</w:t>
      </w:r>
    </w:p>
    <w:p w:rsidR="00041A33" w:rsidRDefault="00041A33" w:rsidP="00041A33">
      <w:r>
        <w:t>int main()</w:t>
      </w:r>
    </w:p>
    <w:p w:rsidR="00041A33" w:rsidRDefault="00041A33" w:rsidP="00041A33">
      <w:r>
        <w:t>{</w:t>
      </w:r>
    </w:p>
    <w:p w:rsidR="00041A33" w:rsidRDefault="00041A33" w:rsidP="00041A33">
      <w:r>
        <w:t xml:space="preserve">    fstream bill;</w:t>
      </w:r>
    </w:p>
    <w:p w:rsidR="00041A33" w:rsidRDefault="00041A33" w:rsidP="00041A33">
      <w:r>
        <w:t xml:space="preserve">    fstream save;</w:t>
      </w:r>
    </w:p>
    <w:p w:rsidR="00041A33" w:rsidRDefault="00041A33" w:rsidP="00041A33">
      <w:r>
        <w:t xml:space="preserve">    int e=0,n=3,ch,sn=1,i,ch1,h=0,q,net=0,n0,no,cp,sp,stock;</w:t>
      </w:r>
    </w:p>
    <w:p w:rsidR="00041A33" w:rsidRDefault="00041A33" w:rsidP="00041A33">
      <w:r>
        <w:t xml:space="preserve">    string user,pass,x,name,id;</w:t>
      </w:r>
    </w:p>
    <w:p w:rsidR="00041A33" w:rsidRDefault="00041A33" w:rsidP="00041A33">
      <w:r>
        <w:t xml:space="preserve">    product obj[100];</w:t>
      </w:r>
    </w:p>
    <w:p w:rsidR="00041A33" w:rsidRDefault="00041A33" w:rsidP="00041A33">
      <w:r>
        <w:t xml:space="preserve">   time_t now = time(0);</w:t>
      </w:r>
    </w:p>
    <w:p w:rsidR="00041A33" w:rsidRDefault="00041A33" w:rsidP="00041A33">
      <w:r>
        <w:t xml:space="preserve">   tm *ltm = localtime(&amp;now);</w:t>
      </w:r>
    </w:p>
    <w:p w:rsidR="00041A33" w:rsidRDefault="00041A33" w:rsidP="00041A33">
      <w:r>
        <w:t xml:space="preserve">    obj[1]={"RULLED NOTE","8902901035094",25,40,55};</w:t>
      </w:r>
    </w:p>
    <w:p w:rsidR="00041A33" w:rsidRDefault="00041A33" w:rsidP="00041A33">
      <w:r>
        <w:t xml:space="preserve">    obj[2]={"PONDS POWDER","8901030708152",30,10,15};</w:t>
      </w:r>
    </w:p>
    <w:p w:rsidR="00041A33" w:rsidRDefault="00041A33" w:rsidP="00041A33">
      <w:r>
        <w:t xml:space="preserve">    obj[3]={"COMFORT BLACK","8901030856341",25,2,4};</w:t>
      </w:r>
    </w:p>
    <w:p w:rsidR="00041A33" w:rsidRDefault="00041A33" w:rsidP="00041A33">
      <w:r>
        <w:t xml:space="preserve">    ifstream take("products.txt");</w:t>
      </w:r>
    </w:p>
    <w:p w:rsidR="00041A33" w:rsidRDefault="00041A33" w:rsidP="00041A33">
      <w:r>
        <w:lastRenderedPageBreak/>
        <w:t xml:space="preserve">    take&gt;&gt;no;</w:t>
      </w:r>
    </w:p>
    <w:p w:rsidR="00041A33" w:rsidRDefault="00041A33" w:rsidP="00041A33">
      <w:r>
        <w:t xml:space="preserve">    n=no;</w:t>
      </w:r>
    </w:p>
    <w:p w:rsidR="00041A33" w:rsidRDefault="00041A33" w:rsidP="00041A33">
      <w:r>
        <w:t xml:space="preserve">    for(i=4;i&lt;=no;i++)</w:t>
      </w:r>
    </w:p>
    <w:p w:rsidR="00041A33" w:rsidRDefault="00041A33" w:rsidP="00041A33">
      <w:r>
        <w:t xml:space="preserve">    {</w:t>
      </w:r>
    </w:p>
    <w:p w:rsidR="00041A33" w:rsidRDefault="00041A33" w:rsidP="00041A33">
      <w:r>
        <w:t xml:space="preserve">        take&gt;&gt;name;</w:t>
      </w:r>
    </w:p>
    <w:p w:rsidR="00041A33" w:rsidRDefault="00041A33" w:rsidP="00041A33">
      <w:r>
        <w:t xml:space="preserve">        obj[i].name=name;</w:t>
      </w:r>
    </w:p>
    <w:p w:rsidR="00041A33" w:rsidRDefault="00041A33" w:rsidP="00041A33">
      <w:r>
        <w:t xml:space="preserve">        take&gt;&gt;id;</w:t>
      </w:r>
    </w:p>
    <w:p w:rsidR="00041A33" w:rsidRDefault="00041A33" w:rsidP="00041A33">
      <w:r>
        <w:t xml:space="preserve">        obj[i].id=id;</w:t>
      </w:r>
    </w:p>
    <w:p w:rsidR="00041A33" w:rsidRDefault="00041A33" w:rsidP="00041A33">
      <w:r>
        <w:t xml:space="preserve">        take&gt;&gt;cp;</w:t>
      </w:r>
    </w:p>
    <w:p w:rsidR="00041A33" w:rsidRDefault="00041A33" w:rsidP="00041A33">
      <w:r>
        <w:t xml:space="preserve">        obj[i].stock=cp;</w:t>
      </w:r>
    </w:p>
    <w:p w:rsidR="00041A33" w:rsidRDefault="00041A33" w:rsidP="00041A33">
      <w:r>
        <w:t xml:space="preserve">        take&gt;&gt;sp;</w:t>
      </w:r>
    </w:p>
    <w:p w:rsidR="00041A33" w:rsidRDefault="00041A33" w:rsidP="00041A33">
      <w:r>
        <w:t xml:space="preserve">        obj[i].cp=sp;</w:t>
      </w:r>
    </w:p>
    <w:p w:rsidR="00041A33" w:rsidRDefault="00041A33" w:rsidP="00041A33">
      <w:r>
        <w:t xml:space="preserve">        take&gt;&gt;stock;</w:t>
      </w:r>
    </w:p>
    <w:p w:rsidR="00041A33" w:rsidRDefault="00041A33" w:rsidP="00041A33">
      <w:r>
        <w:t xml:space="preserve">        obj[i].sp=stock;    </w:t>
      </w:r>
    </w:p>
    <w:p w:rsidR="00041A33" w:rsidRDefault="00041A33" w:rsidP="00041A33">
      <w:r>
        <w:t xml:space="preserve">    }</w:t>
      </w:r>
    </w:p>
    <w:p w:rsidR="00041A33" w:rsidRDefault="00041A33" w:rsidP="00041A33">
      <w:r>
        <w:t xml:space="preserve">    take.close();</w:t>
      </w:r>
    </w:p>
    <w:p w:rsidR="00041A33" w:rsidRDefault="00041A33" w:rsidP="00041A33">
      <w:r>
        <w:t xml:space="preserve">    while(h==0)</w:t>
      </w:r>
    </w:p>
    <w:p w:rsidR="00041A33" w:rsidRDefault="00041A33" w:rsidP="00041A33">
      <w:r>
        <w:t xml:space="preserve">    {</w:t>
      </w:r>
    </w:p>
    <w:p w:rsidR="00041A33" w:rsidRDefault="00041A33" w:rsidP="00041A33">
      <w:r>
        <w:t xml:space="preserve">    e=0;</w:t>
      </w:r>
    </w:p>
    <w:p w:rsidR="00041A33" w:rsidRDefault="00041A33" w:rsidP="00041A33">
      <w:r>
        <w:t xml:space="preserve">    cout&lt;&lt;"****************************";</w:t>
      </w:r>
    </w:p>
    <w:p w:rsidR="00041A33" w:rsidRDefault="00041A33" w:rsidP="00041A33">
      <w:r>
        <w:t xml:space="preserve">    cout&lt;&lt;"\n---ENTER EXIT TO QUIT---";</w:t>
      </w:r>
    </w:p>
    <w:p w:rsidR="00041A33" w:rsidRDefault="00041A33" w:rsidP="00041A33">
      <w:r>
        <w:t xml:space="preserve">    cout&lt;&lt;"\nENTER USERNAME:";</w:t>
      </w:r>
    </w:p>
    <w:p w:rsidR="00041A33" w:rsidRDefault="00041A33" w:rsidP="00041A33">
      <w:r>
        <w:t xml:space="preserve">    cin&gt;&gt;user;</w:t>
      </w:r>
    </w:p>
    <w:p w:rsidR="00041A33" w:rsidRDefault="00041A33" w:rsidP="00041A33">
      <w:r>
        <w:t xml:space="preserve">    cout&lt;&lt;"ENTER PASSWORD:";</w:t>
      </w:r>
    </w:p>
    <w:p w:rsidR="00041A33" w:rsidRDefault="00041A33" w:rsidP="00041A33">
      <w:r>
        <w:t xml:space="preserve">    cin&gt;&gt;pass;</w:t>
      </w:r>
    </w:p>
    <w:p w:rsidR="00041A33" w:rsidRDefault="00041A33" w:rsidP="00041A33">
      <w:r>
        <w:t xml:space="preserve">    cout&lt;&lt;"\n****************************";</w:t>
      </w:r>
    </w:p>
    <w:p w:rsidR="00041A33" w:rsidRDefault="00041A33" w:rsidP="00041A33">
      <w:r>
        <w:t xml:space="preserve">    if(pass=="admin123")</w:t>
      </w:r>
    </w:p>
    <w:p w:rsidR="00041A33" w:rsidRDefault="00041A33" w:rsidP="00041A33">
      <w:r>
        <w:t xml:space="preserve">    {</w:t>
      </w:r>
    </w:p>
    <w:p w:rsidR="00041A33" w:rsidRDefault="00041A33" w:rsidP="00041A33">
      <w:r>
        <w:t xml:space="preserve">     while(e==0)</w:t>
      </w:r>
    </w:p>
    <w:p w:rsidR="00041A33" w:rsidRDefault="00041A33" w:rsidP="00041A33">
      <w:r>
        <w:t xml:space="preserve">    {</w:t>
      </w:r>
    </w:p>
    <w:p w:rsidR="00041A33" w:rsidRDefault="00041A33" w:rsidP="00041A33">
      <w:r>
        <w:t xml:space="preserve">        cout&lt;&lt;"\n_____________\n\n";</w:t>
      </w:r>
    </w:p>
    <w:p w:rsidR="00041A33" w:rsidRDefault="00041A33" w:rsidP="00041A33">
      <w:r>
        <w:t xml:space="preserve">        cout&lt;&lt;"1)PRODUCT DETAILS\n";</w:t>
      </w:r>
    </w:p>
    <w:p w:rsidR="00041A33" w:rsidRDefault="00041A33" w:rsidP="00041A33">
      <w:r>
        <w:t xml:space="preserve">        cout&lt;&lt;"2)ADD  PRODUCT\n";</w:t>
      </w:r>
    </w:p>
    <w:p w:rsidR="00041A33" w:rsidRDefault="00041A33" w:rsidP="00041A33">
      <w:r>
        <w:lastRenderedPageBreak/>
        <w:t xml:space="preserve">        cout&lt;&lt;"3)EDIT PRODUCT\n";</w:t>
      </w:r>
    </w:p>
    <w:p w:rsidR="00041A33" w:rsidRDefault="00041A33" w:rsidP="00041A33">
      <w:r>
        <w:t xml:space="preserve">        cout&lt;&lt;"4)CHECK STOCKS\n";</w:t>
      </w:r>
    </w:p>
    <w:p w:rsidR="00041A33" w:rsidRDefault="00041A33" w:rsidP="00041A33">
      <w:r>
        <w:t xml:space="preserve">        cout&lt;&lt;"5)EXIT MAINMENU";</w:t>
      </w:r>
    </w:p>
    <w:p w:rsidR="00041A33" w:rsidRDefault="00041A33" w:rsidP="00041A33">
      <w:r>
        <w:t xml:space="preserve">        cout&lt;&lt;"\n_____________\n";</w:t>
      </w:r>
    </w:p>
    <w:p w:rsidR="00041A33" w:rsidRDefault="00041A33" w:rsidP="00041A33">
      <w:r>
        <w:t xml:space="preserve">        cout&lt;&lt;"ENTER CHOICE:";</w:t>
      </w:r>
    </w:p>
    <w:p w:rsidR="00041A33" w:rsidRDefault="00041A33" w:rsidP="00041A33">
      <w:r>
        <w:t xml:space="preserve">    cin&gt;&gt;ch;</w:t>
      </w:r>
    </w:p>
    <w:p w:rsidR="00041A33" w:rsidRDefault="00041A33" w:rsidP="00041A33">
      <w:r>
        <w:t xml:space="preserve">    switch(ch)</w:t>
      </w:r>
    </w:p>
    <w:p w:rsidR="00041A33" w:rsidRDefault="00041A33" w:rsidP="00041A33">
      <w:r>
        <w:t xml:space="preserve">    {</w:t>
      </w:r>
    </w:p>
    <w:p w:rsidR="00041A33" w:rsidRDefault="00041A33" w:rsidP="00041A33">
      <w:r>
        <w:t xml:space="preserve">        case 1:</w:t>
      </w:r>
    </w:p>
    <w:p w:rsidR="00041A33" w:rsidRDefault="00041A33" w:rsidP="00041A33">
      <w:r>
        <w:t xml:space="preserve">        {</w:t>
      </w:r>
    </w:p>
    <w:p w:rsidR="00041A33" w:rsidRDefault="00041A33" w:rsidP="00041A33">
      <w:r>
        <w:t xml:space="preserve">            cout&lt;&lt;"enter id";</w:t>
      </w:r>
    </w:p>
    <w:p w:rsidR="00041A33" w:rsidRDefault="00041A33" w:rsidP="00041A33">
      <w:r>
        <w:t xml:space="preserve">            cin&gt;&gt;x;</w:t>
      </w:r>
    </w:p>
    <w:p w:rsidR="00041A33" w:rsidRDefault="00041A33" w:rsidP="00041A33">
      <w:r>
        <w:t xml:space="preserve">            for(i=1;i&lt;=n;i++)</w:t>
      </w:r>
    </w:p>
    <w:p w:rsidR="00041A33" w:rsidRDefault="00041A33" w:rsidP="00041A33">
      <w:r>
        <w:t xml:space="preserve">            {</w:t>
      </w:r>
    </w:p>
    <w:p w:rsidR="00041A33" w:rsidRDefault="00041A33" w:rsidP="00041A33">
      <w:r>
        <w:t xml:space="preserve">                try</w:t>
      </w:r>
    </w:p>
    <w:p w:rsidR="00041A33" w:rsidRDefault="00041A33" w:rsidP="00041A33">
      <w:r>
        <w:t xml:space="preserve">                {</w:t>
      </w:r>
    </w:p>
    <w:p w:rsidR="00041A33" w:rsidRDefault="00041A33" w:rsidP="00041A33">
      <w:r>
        <w:t xml:space="preserve">                if(obj[i].id == x)</w:t>
      </w:r>
    </w:p>
    <w:p w:rsidR="00041A33" w:rsidRDefault="00041A33" w:rsidP="00041A33">
      <w:r>
        <w:t xml:space="preserve">                {</w:t>
      </w:r>
    </w:p>
    <w:p w:rsidR="00041A33" w:rsidRDefault="00041A33" w:rsidP="00041A33">
      <w:r>
        <w:t xml:space="preserve">                    throw id;</w:t>
      </w:r>
    </w:p>
    <w:p w:rsidR="00041A33" w:rsidRDefault="00041A33" w:rsidP="00041A33">
      <w:r>
        <w:t xml:space="preserve">                }</w:t>
      </w:r>
    </w:p>
    <w:p w:rsidR="00041A33" w:rsidRDefault="00041A33" w:rsidP="00041A33">
      <w:r>
        <w:t xml:space="preserve">                }</w:t>
      </w:r>
    </w:p>
    <w:p w:rsidR="00041A33" w:rsidRDefault="00041A33" w:rsidP="00041A33">
      <w:r>
        <w:t xml:space="preserve">            catch (string id)</w:t>
      </w:r>
    </w:p>
    <w:p w:rsidR="00041A33" w:rsidRDefault="00041A33" w:rsidP="00041A33">
      <w:r>
        <w:t xml:space="preserve">            {</w:t>
      </w:r>
    </w:p>
    <w:p w:rsidR="00041A33" w:rsidRDefault="00041A33" w:rsidP="00041A33">
      <w:r>
        <w:t xml:space="preserve">                obj[i].printdetail();</w:t>
      </w:r>
    </w:p>
    <w:p w:rsidR="00041A33" w:rsidRDefault="00041A33" w:rsidP="00041A33">
      <w:r>
        <w:t xml:space="preserve">            }</w:t>
      </w:r>
    </w:p>
    <w:p w:rsidR="00041A33" w:rsidRDefault="00041A33" w:rsidP="00041A33">
      <w:r>
        <w:t xml:space="preserve">            }</w:t>
      </w:r>
    </w:p>
    <w:p w:rsidR="00041A33" w:rsidRDefault="00041A33" w:rsidP="00041A33">
      <w:r>
        <w:t xml:space="preserve">        break;</w:t>
      </w:r>
    </w:p>
    <w:p w:rsidR="00041A33" w:rsidRDefault="00041A33" w:rsidP="00041A33">
      <w:r>
        <w:t xml:space="preserve">        }</w:t>
      </w:r>
    </w:p>
    <w:p w:rsidR="00041A33" w:rsidRDefault="00041A33" w:rsidP="00041A33">
      <w:r>
        <w:t xml:space="preserve">        case 2:</w:t>
      </w:r>
    </w:p>
    <w:p w:rsidR="00041A33" w:rsidRDefault="00041A33" w:rsidP="00041A33">
      <w:r>
        <w:t xml:space="preserve">        { </w:t>
      </w:r>
    </w:p>
    <w:p w:rsidR="00041A33" w:rsidRDefault="00041A33" w:rsidP="00041A33">
      <w:r>
        <w:t xml:space="preserve">            n++;</w:t>
      </w:r>
    </w:p>
    <w:p w:rsidR="00041A33" w:rsidRDefault="00041A33" w:rsidP="00041A33">
      <w:r>
        <w:t xml:space="preserve">            obj[n].getdetail();</w:t>
      </w:r>
    </w:p>
    <w:p w:rsidR="00041A33" w:rsidRDefault="00041A33" w:rsidP="00041A33">
      <w:r>
        <w:t xml:space="preserve">        bill.open("stock.txt",ios::out);</w:t>
      </w:r>
    </w:p>
    <w:p w:rsidR="00041A33" w:rsidRDefault="00041A33" w:rsidP="00041A33">
      <w:r>
        <w:lastRenderedPageBreak/>
        <w:t>for(i=1;i&lt;=n;i++)</w:t>
      </w:r>
    </w:p>
    <w:p w:rsidR="00041A33" w:rsidRDefault="00041A33" w:rsidP="00041A33">
      <w:r>
        <w:t>{</w:t>
      </w:r>
    </w:p>
    <w:p w:rsidR="00041A33" w:rsidRDefault="00041A33" w:rsidP="00041A33">
      <w:r>
        <w:tab/>
        <w:t>bill&lt;&lt;"\n --------------------------------";</w:t>
      </w:r>
    </w:p>
    <w:p w:rsidR="00041A33" w:rsidRDefault="00041A33" w:rsidP="00041A33">
      <w:r>
        <w:t xml:space="preserve">        bill&lt;&lt;"\n|PRODUCT NAME  :"&lt;&lt;obj[i].name               ;</w:t>
      </w:r>
    </w:p>
    <w:p w:rsidR="00041A33" w:rsidRDefault="00041A33" w:rsidP="00041A33">
      <w:r>
        <w:t xml:space="preserve">        bill&lt;&lt;"\n|PRODUCT ID    :"&lt;&lt;obj[i].id                 ;</w:t>
      </w:r>
    </w:p>
    <w:p w:rsidR="00041A33" w:rsidRDefault="00041A33" w:rsidP="00041A33">
      <w:r>
        <w:t xml:space="preserve">        bill&lt;&lt;"\n|PRODUCT STOCK :"&lt;&lt;obj[i].stock              ;</w:t>
      </w:r>
    </w:p>
    <w:p w:rsidR="00041A33" w:rsidRDefault="00041A33" w:rsidP="00041A33">
      <w:r>
        <w:t xml:space="preserve">        bill&lt;&lt;"\n|PRODUCT CP    :"&lt;&lt;obj[i].cp                 ;</w:t>
      </w:r>
    </w:p>
    <w:p w:rsidR="00041A33" w:rsidRDefault="00041A33" w:rsidP="00041A33">
      <w:r>
        <w:t xml:space="preserve">        bill&lt;&lt;"\n|PRODUCT SP    :"&lt;&lt;obj[i].sp                 ;</w:t>
      </w:r>
    </w:p>
    <w:p w:rsidR="00041A33" w:rsidRDefault="00041A33" w:rsidP="00041A33">
      <w:r>
        <w:t xml:space="preserve">        bill&lt;&lt;"\n ---------------------------------\n";</w:t>
      </w:r>
    </w:p>
    <w:p w:rsidR="00041A33" w:rsidRDefault="00041A33" w:rsidP="00041A33">
      <w:r>
        <w:t>}</w:t>
      </w:r>
    </w:p>
    <w:p w:rsidR="00041A33" w:rsidRDefault="00041A33" w:rsidP="00041A33">
      <w:r>
        <w:t xml:space="preserve">        bill.close(); </w:t>
      </w:r>
    </w:p>
    <w:p w:rsidR="00041A33" w:rsidRDefault="00041A33" w:rsidP="00041A33">
      <w:r>
        <w:t xml:space="preserve">            save.open("products.txt",ios::out);</w:t>
      </w:r>
    </w:p>
    <w:p w:rsidR="00041A33" w:rsidRDefault="00041A33" w:rsidP="00041A33">
      <w:r>
        <w:t xml:space="preserve">            save&lt;&lt;n&lt;&lt;"\n";</w:t>
      </w:r>
    </w:p>
    <w:p w:rsidR="00041A33" w:rsidRDefault="00041A33" w:rsidP="00041A33">
      <w:r>
        <w:t xml:space="preserve">             for(i=4;i&lt;=n;i++)</w:t>
      </w:r>
    </w:p>
    <w:p w:rsidR="00041A33" w:rsidRDefault="00041A33" w:rsidP="00041A33">
      <w:r>
        <w:t xml:space="preserve">             {</w:t>
      </w:r>
    </w:p>
    <w:p w:rsidR="00041A33" w:rsidRDefault="00041A33" w:rsidP="00041A33">
      <w:r>
        <w:t xml:space="preserve">              save&lt;&lt;obj[i].name&lt;&lt;" "&lt;&lt;obj[i].id&lt;&lt;" "&lt;&lt; obj[i].stock&lt;&lt;" "&lt;&lt;obj[i].cp&lt;&lt;" "&lt;&lt; obj[i].sp&lt;&lt;"\n"; </w:t>
      </w:r>
    </w:p>
    <w:p w:rsidR="00041A33" w:rsidRDefault="00041A33" w:rsidP="00041A33">
      <w:r>
        <w:t xml:space="preserve">             }</w:t>
      </w:r>
    </w:p>
    <w:p w:rsidR="00041A33" w:rsidRDefault="00041A33" w:rsidP="00041A33">
      <w:r>
        <w:t xml:space="preserve">            save.close();</w:t>
      </w:r>
    </w:p>
    <w:p w:rsidR="00041A33" w:rsidRDefault="00041A33" w:rsidP="00041A33">
      <w:r>
        <w:tab/>
        <w:t xml:space="preserve">   break ;</w:t>
      </w:r>
    </w:p>
    <w:p w:rsidR="00041A33" w:rsidRDefault="00041A33" w:rsidP="00041A33">
      <w:r>
        <w:t xml:space="preserve">        }</w:t>
      </w:r>
    </w:p>
    <w:p w:rsidR="00041A33" w:rsidRDefault="00041A33" w:rsidP="00041A33">
      <w:r>
        <w:t xml:space="preserve">        case 3:</w:t>
      </w:r>
    </w:p>
    <w:p w:rsidR="00041A33" w:rsidRDefault="00041A33" w:rsidP="00041A33">
      <w:r>
        <w:t xml:space="preserve">        {</w:t>
      </w:r>
    </w:p>
    <w:p w:rsidR="00041A33" w:rsidRDefault="00041A33" w:rsidP="00041A33">
      <w:r>
        <w:tab/>
        <w:t>cout&lt;&lt;"ENTER THE PRODUCT ID :";</w:t>
      </w:r>
    </w:p>
    <w:p w:rsidR="00041A33" w:rsidRDefault="00041A33" w:rsidP="00041A33">
      <w:r>
        <w:tab/>
        <w:t>cin&gt;&gt;x;</w:t>
      </w:r>
    </w:p>
    <w:p w:rsidR="00041A33" w:rsidRDefault="00041A33" w:rsidP="00041A33">
      <w:r>
        <w:tab/>
        <w:t>for(i=1;i&lt;=n;i++)</w:t>
      </w:r>
    </w:p>
    <w:p w:rsidR="00041A33" w:rsidRDefault="00041A33" w:rsidP="00041A33">
      <w:r>
        <w:tab/>
        <w:t>{</w:t>
      </w:r>
    </w:p>
    <w:p w:rsidR="00041A33" w:rsidRDefault="00041A33" w:rsidP="00041A33">
      <w:r>
        <w:tab/>
      </w:r>
      <w:r>
        <w:tab/>
        <w:t>if(x==obj[i].id)</w:t>
      </w:r>
    </w:p>
    <w:p w:rsidR="00041A33" w:rsidRDefault="00041A33" w:rsidP="00041A33">
      <w:r>
        <w:t>{</w:t>
      </w:r>
    </w:p>
    <w:p w:rsidR="00041A33" w:rsidRDefault="00041A33" w:rsidP="00041A33">
      <w:r>
        <w:tab/>
      </w:r>
      <w:r>
        <w:tab/>
        <w:t>obj[i].editdetail();</w:t>
      </w:r>
    </w:p>
    <w:p w:rsidR="00041A33" w:rsidRDefault="00041A33" w:rsidP="00041A33">
      <w:r>
        <w:t>}</w:t>
      </w:r>
    </w:p>
    <w:p w:rsidR="00041A33" w:rsidRDefault="00041A33" w:rsidP="00041A33">
      <w:r>
        <w:tab/>
        <w:t>}</w:t>
      </w:r>
    </w:p>
    <w:p w:rsidR="00041A33" w:rsidRDefault="00041A33" w:rsidP="00041A33">
      <w:r>
        <w:tab/>
        <w:t>bill.open("stock.txt",ios::out);</w:t>
      </w:r>
    </w:p>
    <w:p w:rsidR="00041A33" w:rsidRDefault="00041A33" w:rsidP="00041A33">
      <w:r>
        <w:lastRenderedPageBreak/>
        <w:t>for(i=1;i&lt;=n;i++)</w:t>
      </w:r>
    </w:p>
    <w:p w:rsidR="00041A33" w:rsidRDefault="00041A33" w:rsidP="00041A33">
      <w:r>
        <w:t>{</w:t>
      </w:r>
    </w:p>
    <w:p w:rsidR="00041A33" w:rsidRDefault="00041A33" w:rsidP="00041A33">
      <w:r>
        <w:tab/>
        <w:t>bill&lt;&lt;"\n --------------------------------";</w:t>
      </w:r>
    </w:p>
    <w:p w:rsidR="00041A33" w:rsidRDefault="00041A33" w:rsidP="00041A33">
      <w:r>
        <w:t xml:space="preserve">        bill&lt;&lt;"\n|PRODUCT NAME  :"&lt;&lt;obj[i].name               ;</w:t>
      </w:r>
    </w:p>
    <w:p w:rsidR="00041A33" w:rsidRDefault="00041A33" w:rsidP="00041A33">
      <w:r>
        <w:t xml:space="preserve">        bill&lt;&lt;"\n|PRODUCT ID    :"&lt;&lt;obj[i].id                 ;</w:t>
      </w:r>
    </w:p>
    <w:p w:rsidR="00041A33" w:rsidRDefault="00041A33" w:rsidP="00041A33">
      <w:r>
        <w:t xml:space="preserve">        bill&lt;&lt;"\n|PRODUCT STOCK :"&lt;&lt;obj[i].stock              ;</w:t>
      </w:r>
    </w:p>
    <w:p w:rsidR="00041A33" w:rsidRDefault="00041A33" w:rsidP="00041A33">
      <w:r>
        <w:t xml:space="preserve">        bill&lt;&lt;"\n|PRODUCT CP    :"&lt;&lt;obj[i].cp                 ;</w:t>
      </w:r>
    </w:p>
    <w:p w:rsidR="00041A33" w:rsidRDefault="00041A33" w:rsidP="00041A33">
      <w:r>
        <w:t xml:space="preserve">        bill&lt;&lt;"\n|PRODUCT SP    :"&lt;&lt;obj[i].sp                 ;</w:t>
      </w:r>
    </w:p>
    <w:p w:rsidR="00041A33" w:rsidRDefault="00041A33" w:rsidP="00041A33">
      <w:r>
        <w:t xml:space="preserve">        bill&lt;&lt;"\n ---------------------------------\n";</w:t>
      </w:r>
    </w:p>
    <w:p w:rsidR="00041A33" w:rsidRDefault="00041A33" w:rsidP="00041A33">
      <w:r>
        <w:t>}</w:t>
      </w:r>
    </w:p>
    <w:p w:rsidR="00041A33" w:rsidRDefault="00041A33" w:rsidP="00041A33">
      <w:r>
        <w:t xml:space="preserve">        bill.close(); </w:t>
      </w:r>
    </w:p>
    <w:p w:rsidR="00041A33" w:rsidRDefault="00041A33" w:rsidP="00041A33">
      <w:r>
        <w:tab/>
        <w:t xml:space="preserve"> save.open("products.txt",ios::out);</w:t>
      </w:r>
    </w:p>
    <w:p w:rsidR="00041A33" w:rsidRDefault="00041A33" w:rsidP="00041A33">
      <w:r>
        <w:t xml:space="preserve">            save&lt;&lt;n&lt;&lt;"\n";</w:t>
      </w:r>
    </w:p>
    <w:p w:rsidR="00041A33" w:rsidRDefault="00041A33" w:rsidP="00041A33">
      <w:r>
        <w:t xml:space="preserve">             for(i=4;i&lt;=n;i++)</w:t>
      </w:r>
    </w:p>
    <w:p w:rsidR="00041A33" w:rsidRDefault="00041A33" w:rsidP="00041A33">
      <w:r>
        <w:t xml:space="preserve">             {</w:t>
      </w:r>
    </w:p>
    <w:p w:rsidR="00041A33" w:rsidRDefault="00041A33" w:rsidP="00041A33">
      <w:r>
        <w:t xml:space="preserve">              save&lt;&lt;obj[i].name&lt;&lt;" "&lt;&lt;obj[i].id&lt;&lt;" "&lt;&lt; obj[i].stock&lt;&lt;" "&lt;&lt;obj[i].cp&lt;&lt;" "&lt;&lt; obj[i].sp&lt;&lt;"\n"; </w:t>
      </w:r>
    </w:p>
    <w:p w:rsidR="00041A33" w:rsidRDefault="00041A33" w:rsidP="00041A33">
      <w:r>
        <w:t xml:space="preserve">             }</w:t>
      </w:r>
    </w:p>
    <w:p w:rsidR="00041A33" w:rsidRDefault="00041A33" w:rsidP="00041A33">
      <w:r>
        <w:t xml:space="preserve">            save.close();</w:t>
      </w:r>
    </w:p>
    <w:p w:rsidR="00041A33" w:rsidRDefault="00041A33" w:rsidP="00041A33">
      <w:r>
        <w:t xml:space="preserve">            break ;</w:t>
      </w:r>
    </w:p>
    <w:p w:rsidR="00041A33" w:rsidRDefault="00041A33" w:rsidP="00041A33">
      <w:r>
        <w:t xml:space="preserve">        }</w:t>
      </w:r>
    </w:p>
    <w:p w:rsidR="00041A33" w:rsidRDefault="00041A33" w:rsidP="00041A33">
      <w:r>
        <w:t xml:space="preserve">        case 5:</w:t>
      </w:r>
    </w:p>
    <w:p w:rsidR="00041A33" w:rsidRDefault="00041A33" w:rsidP="00041A33">
      <w:r>
        <w:t xml:space="preserve">        {</w:t>
      </w:r>
    </w:p>
    <w:p w:rsidR="00041A33" w:rsidRDefault="00041A33" w:rsidP="00041A33">
      <w:r>
        <w:t xml:space="preserve">            e=1;</w:t>
      </w:r>
    </w:p>
    <w:p w:rsidR="00041A33" w:rsidRDefault="00041A33" w:rsidP="00041A33">
      <w:r>
        <w:t xml:space="preserve">            break;</w:t>
      </w:r>
    </w:p>
    <w:p w:rsidR="00041A33" w:rsidRDefault="00041A33" w:rsidP="00041A33">
      <w:r>
        <w:t xml:space="preserve">        }</w:t>
      </w:r>
    </w:p>
    <w:p w:rsidR="00041A33" w:rsidRDefault="00041A33" w:rsidP="00041A33">
      <w:r>
        <w:t xml:space="preserve">        case 4:</w:t>
      </w:r>
    </w:p>
    <w:p w:rsidR="00041A33" w:rsidRDefault="00041A33" w:rsidP="00041A33">
      <w:r>
        <w:t xml:space="preserve">        {</w:t>
      </w:r>
    </w:p>
    <w:p w:rsidR="00041A33" w:rsidRDefault="00041A33" w:rsidP="00041A33">
      <w:r>
        <w:t xml:space="preserve">            </w:t>
      </w:r>
    </w:p>
    <w:p w:rsidR="00041A33" w:rsidRDefault="00041A33" w:rsidP="00041A33">
      <w:r>
        <w:t xml:space="preserve">            cout &lt;&lt; string(22, '\n');</w:t>
      </w:r>
    </w:p>
    <w:p w:rsidR="00041A33" w:rsidRDefault="00041A33" w:rsidP="00041A33">
      <w:r>
        <w:t xml:space="preserve">            cout&lt;&lt;"-------STOCKS-------";</w:t>
      </w:r>
    </w:p>
    <w:p w:rsidR="00041A33" w:rsidRDefault="00041A33" w:rsidP="00041A33">
      <w:r>
        <w:t xml:space="preserve">            for(i=1;i&lt;=n;i++)</w:t>
      </w:r>
    </w:p>
    <w:p w:rsidR="00041A33" w:rsidRDefault="00041A33" w:rsidP="00041A33">
      <w:r>
        <w:t xml:space="preserve">            {</w:t>
      </w:r>
    </w:p>
    <w:p w:rsidR="00041A33" w:rsidRDefault="00041A33" w:rsidP="00041A33">
      <w:r>
        <w:lastRenderedPageBreak/>
        <w:t xml:space="preserve">                cout&lt;&lt;"\n"&lt;&lt;obj[i].name&lt;&lt;" = "&lt;&lt;obj[i].stock;</w:t>
      </w:r>
    </w:p>
    <w:p w:rsidR="00041A33" w:rsidRDefault="00041A33" w:rsidP="00041A33">
      <w:r>
        <w:t xml:space="preserve">            }</w:t>
      </w:r>
    </w:p>
    <w:p w:rsidR="00041A33" w:rsidRDefault="00041A33" w:rsidP="00041A33">
      <w:r>
        <w:t xml:space="preserve">            break;</w:t>
      </w:r>
    </w:p>
    <w:p w:rsidR="00041A33" w:rsidRDefault="00041A33" w:rsidP="00041A33">
      <w:r>
        <w:t xml:space="preserve">        }</w:t>
      </w:r>
    </w:p>
    <w:p w:rsidR="00041A33" w:rsidRDefault="00041A33" w:rsidP="00041A33">
      <w:r>
        <w:t xml:space="preserve">        default:</w:t>
      </w:r>
    </w:p>
    <w:p w:rsidR="00041A33" w:rsidRDefault="00041A33" w:rsidP="00041A33">
      <w:r>
        <w:t xml:space="preserve">        {</w:t>
      </w:r>
    </w:p>
    <w:p w:rsidR="00041A33" w:rsidRDefault="00041A33" w:rsidP="00041A33">
      <w:r>
        <w:t xml:space="preserve">            cout&lt;&lt;"ENTER A VALID OPTION";</w:t>
      </w:r>
    </w:p>
    <w:p w:rsidR="00041A33" w:rsidRDefault="00041A33" w:rsidP="00041A33">
      <w:r>
        <w:t xml:space="preserve">        }</w:t>
      </w:r>
    </w:p>
    <w:p w:rsidR="00041A33" w:rsidRDefault="00041A33" w:rsidP="00041A33">
      <w:r>
        <w:t xml:space="preserve">    }</w:t>
      </w:r>
    </w:p>
    <w:p w:rsidR="00041A33" w:rsidRDefault="00041A33" w:rsidP="00041A33">
      <w:r>
        <w:t xml:space="preserve">    }    </w:t>
      </w:r>
    </w:p>
    <w:p w:rsidR="00041A33" w:rsidRDefault="00041A33" w:rsidP="00041A33">
      <w:r>
        <w:t xml:space="preserve">    }</w:t>
      </w:r>
    </w:p>
    <w:p w:rsidR="00041A33" w:rsidRDefault="00041A33" w:rsidP="00041A33">
      <w:r>
        <w:t xml:space="preserve">    else if(pass=="bill123")</w:t>
      </w:r>
    </w:p>
    <w:p w:rsidR="00041A33" w:rsidRDefault="00041A33" w:rsidP="00041A33">
      <w:r>
        <w:t xml:space="preserve">    {</w:t>
      </w:r>
    </w:p>
    <w:p w:rsidR="00041A33" w:rsidRDefault="00041A33" w:rsidP="00041A33">
      <w:r>
        <w:t xml:space="preserve">    e=0;</w:t>
      </w:r>
    </w:p>
    <w:p w:rsidR="00041A33" w:rsidRDefault="00041A33" w:rsidP="00041A33">
      <w:r>
        <w:t xml:space="preserve">    while(e==0)</w:t>
      </w:r>
    </w:p>
    <w:p w:rsidR="00041A33" w:rsidRDefault="00041A33" w:rsidP="00041A33">
      <w:r>
        <w:t xml:space="preserve">    { </w:t>
      </w:r>
    </w:p>
    <w:p w:rsidR="00041A33" w:rsidRDefault="00041A33" w:rsidP="00041A33">
      <w:r>
        <w:t xml:space="preserve">        x=1;</w:t>
      </w:r>
    </w:p>
    <w:p w:rsidR="00041A33" w:rsidRDefault="00041A33" w:rsidP="00041A33">
      <w:r>
        <w:t xml:space="preserve">        cout&lt;&lt;"\n_____________\n\n";</w:t>
      </w:r>
    </w:p>
    <w:p w:rsidR="00041A33" w:rsidRDefault="00041A33" w:rsidP="00041A33">
      <w:r>
        <w:t xml:space="preserve">        cout&lt;&lt;"1)NEW BILL\n";</w:t>
      </w:r>
    </w:p>
    <w:p w:rsidR="00041A33" w:rsidRDefault="00041A33" w:rsidP="00041A33">
      <w:r>
        <w:t xml:space="preserve">        cout&lt;&lt;"2)MAINMENU";</w:t>
      </w:r>
    </w:p>
    <w:p w:rsidR="00041A33" w:rsidRDefault="00041A33" w:rsidP="00041A33">
      <w:r>
        <w:t xml:space="preserve">        cout&lt;&lt;"\n_____________\n";</w:t>
      </w:r>
    </w:p>
    <w:p w:rsidR="00041A33" w:rsidRDefault="00041A33" w:rsidP="00041A33">
      <w:r>
        <w:t xml:space="preserve">        cout&lt;&lt;"ENTER CHOICE:";</w:t>
      </w:r>
    </w:p>
    <w:p w:rsidR="00041A33" w:rsidRDefault="00041A33" w:rsidP="00041A33">
      <w:r>
        <w:t xml:space="preserve">        cin&gt;&gt;ch1;</w:t>
      </w:r>
    </w:p>
    <w:p w:rsidR="00041A33" w:rsidRDefault="00041A33" w:rsidP="00041A33">
      <w:r>
        <w:t xml:space="preserve">        switch(ch1)</w:t>
      </w:r>
    </w:p>
    <w:p w:rsidR="00041A33" w:rsidRDefault="00041A33" w:rsidP="00041A33">
      <w:r>
        <w:t xml:space="preserve">        {</w:t>
      </w:r>
    </w:p>
    <w:p w:rsidR="00041A33" w:rsidRDefault="00041A33" w:rsidP="00041A33">
      <w:r>
        <w:t xml:space="preserve">        case 1:</w:t>
      </w:r>
    </w:p>
    <w:p w:rsidR="00041A33" w:rsidRDefault="00041A33" w:rsidP="00041A33">
      <w:r>
        <w:t xml:space="preserve">        {</w:t>
      </w:r>
    </w:p>
    <w:p w:rsidR="00041A33" w:rsidRDefault="00041A33" w:rsidP="00041A33">
      <w:r>
        <w:t xml:space="preserve">            while(x!="0")</w:t>
      </w:r>
    </w:p>
    <w:p w:rsidR="00041A33" w:rsidRDefault="00041A33" w:rsidP="00041A33">
      <w:r>
        <w:t xml:space="preserve">            {</w:t>
      </w:r>
    </w:p>
    <w:p w:rsidR="00041A33" w:rsidRDefault="00041A33" w:rsidP="00041A33">
      <w:r>
        <w:t xml:space="preserve">        cout&lt;&lt;"\nENTER ID:";</w:t>
      </w:r>
    </w:p>
    <w:p w:rsidR="00041A33" w:rsidRDefault="00041A33" w:rsidP="00041A33">
      <w:r>
        <w:t xml:space="preserve">        cin&gt;&gt;x;</w:t>
      </w:r>
    </w:p>
    <w:p w:rsidR="00041A33" w:rsidRDefault="00041A33" w:rsidP="00041A33">
      <w:r>
        <w:t xml:space="preserve">        for(i=1;i&lt;=n;i++)</w:t>
      </w:r>
    </w:p>
    <w:p w:rsidR="00041A33" w:rsidRDefault="00041A33" w:rsidP="00041A33">
      <w:r>
        <w:t xml:space="preserve">        {</w:t>
      </w:r>
    </w:p>
    <w:p w:rsidR="00041A33" w:rsidRDefault="00041A33" w:rsidP="00041A33">
      <w:r>
        <w:lastRenderedPageBreak/>
        <w:t xml:space="preserve">            if(x==obj[i].id)</w:t>
      </w:r>
    </w:p>
    <w:p w:rsidR="00041A33" w:rsidRDefault="00041A33" w:rsidP="00041A33">
      <w:r>
        <w:t xml:space="preserve">            {</w:t>
      </w:r>
    </w:p>
    <w:p w:rsidR="00041A33" w:rsidRDefault="00041A33" w:rsidP="00041A33">
      <w:r>
        <w:t xml:space="preserve">                cout&lt;&lt;"ENTER QUANTITY:";</w:t>
      </w:r>
    </w:p>
    <w:p w:rsidR="00041A33" w:rsidRDefault="00041A33" w:rsidP="00041A33">
      <w:r>
        <w:t xml:space="preserve">                cin&gt;&gt;obj[i].quan;</w:t>
      </w:r>
    </w:p>
    <w:p w:rsidR="00041A33" w:rsidRDefault="00041A33" w:rsidP="00041A33">
      <w:r>
        <w:t xml:space="preserve">                if(obj[i].stock&gt;=obj[i].quan)</w:t>
      </w:r>
    </w:p>
    <w:p w:rsidR="00041A33" w:rsidRDefault="00041A33" w:rsidP="00041A33">
      <w:r>
        <w:t xml:space="preserve">                {</w:t>
      </w:r>
    </w:p>
    <w:p w:rsidR="00041A33" w:rsidRDefault="00041A33" w:rsidP="00041A33">
      <w:r>
        <w:t xml:space="preserve">                    obj[i].bill=1;</w:t>
      </w:r>
    </w:p>
    <w:p w:rsidR="00041A33" w:rsidRDefault="00041A33" w:rsidP="00041A33">
      <w:r>
        <w:t xml:space="preserve">                    obj[i].stock= obj[i].stock-obj[i].quan;</w:t>
      </w:r>
    </w:p>
    <w:p w:rsidR="00041A33" w:rsidRDefault="00041A33" w:rsidP="00041A33">
      <w:r>
        <w:t xml:space="preserve">                    obj[i].total=obj[i].quan*obj[i].sp;</w:t>
      </w:r>
    </w:p>
    <w:p w:rsidR="00041A33" w:rsidRDefault="00041A33" w:rsidP="00041A33">
      <w:r>
        <w:t xml:space="preserve">                }</w:t>
      </w:r>
    </w:p>
    <w:p w:rsidR="00041A33" w:rsidRDefault="00041A33" w:rsidP="00041A33">
      <w:r>
        <w:t xml:space="preserve">                else</w:t>
      </w:r>
    </w:p>
    <w:p w:rsidR="00041A33" w:rsidRDefault="00041A33" w:rsidP="00041A33">
      <w:r>
        <w:t xml:space="preserve">                {</w:t>
      </w:r>
    </w:p>
    <w:p w:rsidR="00041A33" w:rsidRDefault="00041A33" w:rsidP="00041A33">
      <w:r>
        <w:t xml:space="preserve">                    cout&lt;&lt;"AVAILABLE STOCK IS ONLY:"&lt;&lt;obj[i].stock;</w:t>
      </w:r>
    </w:p>
    <w:p w:rsidR="00041A33" w:rsidRDefault="00041A33" w:rsidP="00041A33">
      <w:r>
        <w:t xml:space="preserve">                    cout&lt;&lt;"\nSTOCKS MUST BE ADDED TO"&lt;&lt;obj[i].name;</w:t>
      </w:r>
    </w:p>
    <w:p w:rsidR="00041A33" w:rsidRDefault="00041A33" w:rsidP="00041A33">
      <w:r>
        <w:t xml:space="preserve">                }</w:t>
      </w:r>
    </w:p>
    <w:p w:rsidR="00041A33" w:rsidRDefault="00041A33" w:rsidP="00041A33">
      <w:r>
        <w:t xml:space="preserve">            }</w:t>
      </w:r>
    </w:p>
    <w:p w:rsidR="00041A33" w:rsidRDefault="00041A33" w:rsidP="00041A33">
      <w:r>
        <w:t xml:space="preserve">        }</w:t>
      </w:r>
    </w:p>
    <w:p w:rsidR="00041A33" w:rsidRDefault="00041A33" w:rsidP="00041A33">
      <w:r>
        <w:t xml:space="preserve">            }</w:t>
      </w:r>
    </w:p>
    <w:p w:rsidR="00041A33" w:rsidRDefault="00041A33" w:rsidP="00041A33">
      <w:r>
        <w:t xml:space="preserve">             save.open("products.txt",ios::out);</w:t>
      </w:r>
    </w:p>
    <w:p w:rsidR="00041A33" w:rsidRDefault="00041A33" w:rsidP="00041A33">
      <w:r>
        <w:t xml:space="preserve">            save&lt;&lt;n&lt;&lt;"\n";</w:t>
      </w:r>
    </w:p>
    <w:p w:rsidR="00041A33" w:rsidRDefault="00041A33" w:rsidP="00041A33">
      <w:r>
        <w:t xml:space="preserve">             for(i=4;i&lt;=n;i++)</w:t>
      </w:r>
    </w:p>
    <w:p w:rsidR="00041A33" w:rsidRDefault="00041A33" w:rsidP="00041A33">
      <w:r>
        <w:t xml:space="preserve">             {</w:t>
      </w:r>
    </w:p>
    <w:p w:rsidR="00041A33" w:rsidRDefault="00041A33" w:rsidP="00041A33">
      <w:r>
        <w:t xml:space="preserve">              save&lt;&lt;obj[i].name&lt;&lt;" "&lt;&lt;obj[i].id&lt;&lt;" "&lt;&lt; obj[i].stock&lt;&lt;" "&lt;&lt;obj[i].cp&lt;&lt;" "&lt;&lt; obj[i].sp&lt;&lt;"\n"; </w:t>
      </w:r>
    </w:p>
    <w:p w:rsidR="00041A33" w:rsidRDefault="00041A33" w:rsidP="00041A33">
      <w:r>
        <w:t xml:space="preserve">             }</w:t>
      </w:r>
    </w:p>
    <w:p w:rsidR="00041A33" w:rsidRDefault="00041A33" w:rsidP="00041A33">
      <w:r>
        <w:t xml:space="preserve">            save.close();</w:t>
      </w:r>
    </w:p>
    <w:p w:rsidR="00041A33" w:rsidRDefault="00041A33" w:rsidP="00041A33">
      <w:r>
        <w:t xml:space="preserve">        cout &lt;&lt; string(22, '\n');</w:t>
      </w:r>
    </w:p>
    <w:p w:rsidR="00041A33" w:rsidRDefault="00041A33" w:rsidP="00041A33">
      <w:r>
        <w:t xml:space="preserve">        cout &lt;&lt; "</w:t>
      </w:r>
      <w:r>
        <w:rPr>
          <w:rFonts w:ascii="Segoe UI Symbol" w:hAnsi="Segoe UI Symbol" w:cs="Segoe UI Symbol"/>
        </w:rPr>
        <w:t>✸</w:t>
      </w:r>
      <w:r>
        <w:t xml:space="preserve"> DATE: "&lt;&lt;ltm-&gt;tm_mday&lt;&lt;"/"&lt;&lt; 1 + ltm-&gt;tm_mon&lt;&lt;"/"&lt;&lt; 1900 + ltm-&gt;tm_year;</w:t>
      </w:r>
    </w:p>
    <w:p w:rsidR="00041A33" w:rsidRDefault="00041A33" w:rsidP="00041A33">
      <w:r>
        <w:t xml:space="preserve">        cout&lt;&lt;"\n___________________</w:t>
      </w:r>
      <w:r>
        <w:rPr>
          <w:rFonts w:ascii="Cambria Math" w:hAnsi="Cambria Math" w:cs="Cambria Math"/>
        </w:rPr>
        <w:t>⫷</w:t>
      </w:r>
      <w:r>
        <w:t xml:space="preserve"> </w:t>
      </w:r>
      <w:r>
        <w:rPr>
          <w:rFonts w:ascii="Cambria Math" w:hAnsi="Cambria Math" w:cs="Cambria Math"/>
        </w:rPr>
        <w:t>⫸</w:t>
      </w:r>
      <w:r>
        <w:t>WELCOME TO MEPCO STORE</w:t>
      </w:r>
      <w:r>
        <w:rPr>
          <w:rFonts w:ascii="Cambria Math" w:hAnsi="Cambria Math" w:cs="Cambria Math"/>
        </w:rPr>
        <w:t>⫷</w:t>
      </w:r>
      <w:r>
        <w:t xml:space="preserve"> </w:t>
      </w:r>
      <w:r>
        <w:rPr>
          <w:rFonts w:ascii="Cambria Math" w:hAnsi="Cambria Math" w:cs="Cambria Math"/>
        </w:rPr>
        <w:t>⫸</w:t>
      </w:r>
      <w:r>
        <w:t>__________________\n";</w:t>
      </w:r>
    </w:p>
    <w:p w:rsidR="00041A33" w:rsidRDefault="00041A33" w:rsidP="00041A33">
      <w:r>
        <w:t xml:space="preserve">        cout&lt;&lt;"NAME\t\tCOST\t\tQUANTITY\t\tTOTAL\n";</w:t>
      </w:r>
    </w:p>
    <w:p w:rsidR="00041A33" w:rsidRDefault="00041A33" w:rsidP="00041A33">
      <w:r>
        <w:t xml:space="preserve">        for(i=1;i&lt;=n;i++)</w:t>
      </w:r>
    </w:p>
    <w:p w:rsidR="00041A33" w:rsidRDefault="00041A33" w:rsidP="00041A33">
      <w:r>
        <w:lastRenderedPageBreak/>
        <w:t xml:space="preserve">        {</w:t>
      </w:r>
    </w:p>
    <w:p w:rsidR="00041A33" w:rsidRDefault="00041A33" w:rsidP="00041A33">
      <w:r>
        <w:t xml:space="preserve">            if(obj[i].bill==1)</w:t>
      </w:r>
    </w:p>
    <w:p w:rsidR="00041A33" w:rsidRDefault="00041A33" w:rsidP="00041A33">
      <w:r>
        <w:t xml:space="preserve">            {</w:t>
      </w:r>
    </w:p>
    <w:p w:rsidR="00041A33" w:rsidRDefault="00041A33" w:rsidP="00041A33">
      <w:r>
        <w:t xml:space="preserve">                net=obj[i].total + net;</w:t>
      </w:r>
    </w:p>
    <w:p w:rsidR="00041A33" w:rsidRDefault="00041A33" w:rsidP="00041A33">
      <w:r>
        <w:t xml:space="preserve">                obj[i].billy();</w:t>
      </w:r>
    </w:p>
    <w:p w:rsidR="00041A33" w:rsidRDefault="00041A33" w:rsidP="00041A33">
      <w:r>
        <w:t xml:space="preserve">            }</w:t>
      </w:r>
    </w:p>
    <w:p w:rsidR="00041A33" w:rsidRDefault="00041A33" w:rsidP="00041A33">
      <w:r>
        <w:t xml:space="preserve">        }</w:t>
      </w:r>
    </w:p>
    <w:p w:rsidR="00041A33" w:rsidRDefault="00041A33" w:rsidP="00041A33">
      <w:r>
        <w:t xml:space="preserve">        cout&lt;&lt;"\n\t\t\t\t\t___________________";</w:t>
      </w:r>
    </w:p>
    <w:p w:rsidR="00041A33" w:rsidRDefault="00041A33" w:rsidP="00041A33">
      <w:r>
        <w:t xml:space="preserve">        cout&lt;&lt;"\n\t\t\t\t\t|                 |";</w:t>
      </w:r>
    </w:p>
    <w:p w:rsidR="00041A33" w:rsidRDefault="00041A33" w:rsidP="00041A33">
      <w:r>
        <w:t xml:space="preserve">        cout&lt;&lt;"\n\t\t\t\t\t|NET AMOUNT:"&lt;&lt;net&lt;&lt;"rs";</w:t>
      </w:r>
    </w:p>
    <w:p w:rsidR="00041A33" w:rsidRDefault="00041A33" w:rsidP="00041A33">
      <w:r>
        <w:t xml:space="preserve">        cout&lt;&lt;"\n\t\t\t\t\t|_________________|";</w:t>
      </w:r>
    </w:p>
    <w:p w:rsidR="00041A33" w:rsidRDefault="00041A33" w:rsidP="00041A33">
      <w:r>
        <w:t xml:space="preserve">        cout&lt;&lt;"\n__________________________THANK YOU__________________________\n\n";</w:t>
      </w:r>
    </w:p>
    <w:p w:rsidR="00041A33" w:rsidRDefault="00041A33" w:rsidP="00041A33">
      <w:r>
        <w:t xml:space="preserve">         for(i=1;i&lt;=n;i++)</w:t>
      </w:r>
    </w:p>
    <w:p w:rsidR="00041A33" w:rsidRDefault="00041A33" w:rsidP="00041A33">
      <w:r>
        <w:t xml:space="preserve">         {</w:t>
      </w:r>
    </w:p>
    <w:p w:rsidR="00041A33" w:rsidRDefault="00041A33" w:rsidP="00041A33">
      <w:r>
        <w:t xml:space="preserve">            obj[i].bill=0;</w:t>
      </w:r>
    </w:p>
    <w:p w:rsidR="00041A33" w:rsidRDefault="00041A33" w:rsidP="00041A33">
      <w:r>
        <w:t xml:space="preserve">         }</w:t>
      </w:r>
    </w:p>
    <w:p w:rsidR="00041A33" w:rsidRDefault="00041A33" w:rsidP="00041A33">
      <w:r>
        <w:t xml:space="preserve">        break;</w:t>
      </w:r>
    </w:p>
    <w:p w:rsidR="00041A33" w:rsidRDefault="00041A33" w:rsidP="00041A33">
      <w:r>
        <w:t xml:space="preserve">        }</w:t>
      </w:r>
    </w:p>
    <w:p w:rsidR="00041A33" w:rsidRDefault="00041A33" w:rsidP="00041A33">
      <w:r>
        <w:t xml:space="preserve">        case 2:</w:t>
      </w:r>
    </w:p>
    <w:p w:rsidR="00041A33" w:rsidRDefault="00041A33" w:rsidP="00041A33">
      <w:r>
        <w:t xml:space="preserve">        {</w:t>
      </w:r>
    </w:p>
    <w:p w:rsidR="00041A33" w:rsidRDefault="00041A33" w:rsidP="00041A33">
      <w:r>
        <w:t xml:space="preserve">            e=1;</w:t>
      </w:r>
    </w:p>
    <w:p w:rsidR="00041A33" w:rsidRDefault="00041A33" w:rsidP="00041A33">
      <w:r>
        <w:t xml:space="preserve">            break;</w:t>
      </w:r>
    </w:p>
    <w:p w:rsidR="00041A33" w:rsidRDefault="00041A33" w:rsidP="00041A33">
      <w:r>
        <w:t xml:space="preserve">        }</w:t>
      </w:r>
    </w:p>
    <w:p w:rsidR="00041A33" w:rsidRDefault="00041A33" w:rsidP="00041A33">
      <w:r>
        <w:t xml:space="preserve">        }</w:t>
      </w:r>
    </w:p>
    <w:p w:rsidR="00041A33" w:rsidRDefault="00041A33" w:rsidP="00041A33">
      <w:r>
        <w:t xml:space="preserve">    }</w:t>
      </w:r>
    </w:p>
    <w:p w:rsidR="00041A33" w:rsidRDefault="00041A33" w:rsidP="00041A33">
      <w:r>
        <w:t xml:space="preserve">    }</w:t>
      </w:r>
    </w:p>
    <w:p w:rsidR="00041A33" w:rsidRDefault="00041A33" w:rsidP="00041A33">
      <w:r>
        <w:t xml:space="preserve">    else if(pass=="exit"||"EXIT")</w:t>
      </w:r>
    </w:p>
    <w:p w:rsidR="00041A33" w:rsidRDefault="00041A33" w:rsidP="00041A33">
      <w:r>
        <w:t xml:space="preserve">    {</w:t>
      </w:r>
    </w:p>
    <w:p w:rsidR="00041A33" w:rsidRDefault="00041A33" w:rsidP="00041A33">
      <w:r>
        <w:t xml:space="preserve">        cout&lt;&lt;"\n</w:t>
      </w:r>
      <w:r>
        <w:rPr>
          <w:rFonts w:ascii="Nirmala UI" w:hAnsi="Nirmala UI" w:cs="Nirmala UI"/>
        </w:rPr>
        <w:t>ততততত</w:t>
      </w:r>
      <w:r>
        <w:t>THANK YOU</w:t>
      </w:r>
      <w:r>
        <w:rPr>
          <w:rFonts w:ascii="Nirmala UI" w:hAnsi="Nirmala UI" w:cs="Nirmala UI"/>
        </w:rPr>
        <w:t>ততততত</w:t>
      </w:r>
      <w:r>
        <w:t>";</w:t>
      </w:r>
    </w:p>
    <w:p w:rsidR="00041A33" w:rsidRDefault="00041A33" w:rsidP="00041A33">
      <w:r>
        <w:t xml:space="preserve">        h=1;</w:t>
      </w:r>
    </w:p>
    <w:p w:rsidR="00041A33" w:rsidRDefault="00041A33" w:rsidP="00041A33">
      <w:r>
        <w:t xml:space="preserve">    }</w:t>
      </w:r>
    </w:p>
    <w:p w:rsidR="00041A33" w:rsidRDefault="00041A33" w:rsidP="00041A33">
      <w:r>
        <w:t xml:space="preserve">    else</w:t>
      </w:r>
    </w:p>
    <w:p w:rsidR="00041A33" w:rsidRDefault="00041A33" w:rsidP="00041A33">
      <w:r>
        <w:lastRenderedPageBreak/>
        <w:t xml:space="preserve">    {</w:t>
      </w:r>
    </w:p>
    <w:p w:rsidR="00041A33" w:rsidRDefault="00041A33" w:rsidP="00041A33">
      <w:r>
        <w:t xml:space="preserve">        cout&lt;&lt;"INVALID PASSWORD PLS TRY AGAIN";</w:t>
      </w:r>
    </w:p>
    <w:p w:rsidR="00041A33" w:rsidRDefault="00041A33" w:rsidP="00041A33">
      <w:r>
        <w:t xml:space="preserve">    }</w:t>
      </w:r>
    </w:p>
    <w:p w:rsidR="00041A33" w:rsidRDefault="00041A33" w:rsidP="00041A33">
      <w:r>
        <w:t xml:space="preserve">    }</w:t>
      </w:r>
    </w:p>
    <w:p w:rsidR="00041A33" w:rsidRDefault="00041A33" w:rsidP="00041A33">
      <w:r>
        <w:t xml:space="preserve">    return 0;</w:t>
      </w:r>
    </w:p>
    <w:p w:rsidR="00041A33" w:rsidRDefault="00041A33" w:rsidP="00041A33">
      <w:r>
        <w:t>}</w:t>
      </w:r>
    </w:p>
    <w:p w:rsidR="008354F4" w:rsidRDefault="008354F4" w:rsidP="008354F4">
      <w:pPr>
        <w:rPr>
          <w:sz w:val="72"/>
        </w:rPr>
      </w:pPr>
    </w:p>
    <w:p w:rsidR="008354F4" w:rsidRDefault="008354F4" w:rsidP="008354F4">
      <w:pPr>
        <w:rPr>
          <w:sz w:val="72"/>
        </w:rPr>
      </w:pPr>
      <w:r w:rsidRPr="00041A33">
        <w:rPr>
          <w:sz w:val="72"/>
        </w:rPr>
        <w:t>SOCIAL</w:t>
      </w:r>
      <w:r>
        <w:rPr>
          <w:sz w:val="72"/>
        </w:rPr>
        <w:t xml:space="preserve"> USE:</w:t>
      </w:r>
    </w:p>
    <w:p w:rsidR="008354F4" w:rsidRDefault="008354F4" w:rsidP="008354F4">
      <w:pPr>
        <w:rPr>
          <w:rFonts w:ascii="Arial" w:hAnsi="Arial" w:cs="Arial"/>
          <w:color w:val="435059"/>
        </w:rPr>
      </w:pPr>
      <w:r>
        <w:rPr>
          <w:rFonts w:ascii="Arial" w:hAnsi="Arial" w:cs="Arial"/>
          <w:color w:val="435059"/>
        </w:rPr>
        <w:t>At its most basic description: billing software allows you to track the products and services your customers use, generate and send taxes, and receive payments. However, some billing platforms are capable of much more. They can automate the repetitive tasks your finance team struggles with on a daily basis. For example, some billing applications provide time tracking so that you can monitor how much time you’re spending on a client’s work – which is critical if you bill by the hour. In addition, billing software may also offer a variety of reports, track debt, manage collections and connect to key solutions to manage things such as taxation and payment processing. And, this is just the tip of the iceberg,</w:t>
      </w:r>
    </w:p>
    <w:p w:rsidR="008354F4" w:rsidRDefault="008354F4" w:rsidP="008354F4">
      <w:pPr>
        <w:rPr>
          <w:rFonts w:ascii="Arial" w:hAnsi="Arial" w:cs="Arial"/>
          <w:color w:val="435059"/>
        </w:rPr>
      </w:pPr>
      <w:r>
        <w:rPr>
          <w:rFonts w:ascii="Arial" w:hAnsi="Arial" w:cs="Arial"/>
          <w:color w:val="435059"/>
        </w:rPr>
        <w:t>And we have just a created a basic outline of a billing system.</w:t>
      </w:r>
    </w:p>
    <w:p w:rsidR="008354F4" w:rsidRDefault="008354F4" w:rsidP="008354F4">
      <w:pPr>
        <w:rPr>
          <w:rFonts w:ascii="Arial" w:hAnsi="Arial" w:cs="Arial"/>
          <w:color w:val="435059"/>
        </w:rPr>
      </w:pPr>
    </w:p>
    <w:p w:rsidR="008354F4" w:rsidRDefault="008354F4" w:rsidP="008354F4">
      <w:pPr>
        <w:rPr>
          <w:rFonts w:ascii="Arial" w:hAnsi="Arial" w:cs="Arial"/>
          <w:color w:val="435059"/>
          <w:sz w:val="72"/>
        </w:rPr>
      </w:pPr>
      <w:r>
        <w:rPr>
          <w:rFonts w:ascii="Arial" w:hAnsi="Arial" w:cs="Arial"/>
          <w:color w:val="435059"/>
          <w:sz w:val="72"/>
        </w:rPr>
        <w:t>OUTPUTS :</w:t>
      </w:r>
    </w:p>
    <w:p w:rsidR="008354F4" w:rsidRPr="008354F4" w:rsidRDefault="008354F4" w:rsidP="008354F4">
      <w:pPr>
        <w:rPr>
          <w:rFonts w:ascii="Arial" w:hAnsi="Arial" w:cs="Arial"/>
          <w:color w:val="435059"/>
          <w:szCs w:val="28"/>
        </w:rPr>
      </w:pPr>
      <w:r>
        <w:rPr>
          <w:rFonts w:ascii="Arial" w:hAnsi="Arial" w:cs="Arial"/>
          <w:color w:val="435059"/>
          <w:szCs w:val="28"/>
        </w:rPr>
        <w:t>THE OUTPUTS OF THE PROGRAM WAS SUCCESS.THE OUTPUTS ARE PINNED IN THE UPCOMMING PAGES</w:t>
      </w:r>
    </w:p>
    <w:p w:rsidR="008354F4" w:rsidRDefault="008354F4" w:rsidP="00041A33"/>
    <w:p w:rsidR="00041A33" w:rsidRDefault="00041A33" w:rsidP="00DF027C"/>
    <w:p w:rsidR="00041A33" w:rsidRDefault="00041A33">
      <w:pPr>
        <w:spacing w:after="200"/>
      </w:pPr>
      <w:r>
        <w:br w:type="page"/>
      </w:r>
    </w:p>
    <w:p w:rsidR="008354F4" w:rsidRDefault="008354F4" w:rsidP="00DF027C">
      <w:pPr>
        <w:rPr>
          <w:rFonts w:ascii="Arial" w:hAnsi="Arial" w:cs="Arial"/>
          <w:color w:val="435059"/>
          <w:sz w:val="72"/>
        </w:rPr>
      </w:pPr>
    </w:p>
    <w:p w:rsidR="008354F4" w:rsidRDefault="008354F4" w:rsidP="00DF027C">
      <w:pPr>
        <w:rPr>
          <w:rFonts w:ascii="Arial" w:hAnsi="Arial" w:cs="Arial"/>
          <w:color w:val="435059"/>
          <w:sz w:val="72"/>
        </w:rPr>
      </w:pPr>
      <w:r>
        <w:rPr>
          <w:rFonts w:ascii="Arial" w:hAnsi="Arial" w:cs="Arial"/>
          <w:noProof/>
          <w:color w:val="435059"/>
          <w:sz w:val="72"/>
          <w:lang w:val="en-IN" w:eastAsia="en-IN"/>
        </w:rPr>
        <w:drawing>
          <wp:inline distT="0" distB="0" distL="0" distR="0">
            <wp:extent cx="6309360" cy="356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png"/>
                    <pic:cNvPicPr/>
                  </pic:nvPicPr>
                  <pic:blipFill>
                    <a:blip r:embed="rId8">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drawing>
          <wp:inline distT="0" distB="0" distL="0" distR="0">
            <wp:extent cx="630936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lastRenderedPageBreak/>
        <w:drawing>
          <wp:inline distT="0" distB="0" distL="0" distR="0">
            <wp:extent cx="6309360" cy="356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drawing>
          <wp:inline distT="0" distB="0" distL="0" distR="0">
            <wp:extent cx="6309360" cy="3562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7).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lastRenderedPageBreak/>
        <w:drawing>
          <wp:inline distT="0" distB="0" distL="0" distR="0">
            <wp:extent cx="6309360" cy="3562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8).png"/>
                    <pic:cNvPicPr/>
                  </pic:nvPicPr>
                  <pic:blipFill>
                    <a:blip r:embed="rId12">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drawing>
          <wp:inline distT="0" distB="0" distL="0" distR="0">
            <wp:extent cx="6309360" cy="3562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9).png"/>
                    <pic:cNvPicPr/>
                  </pic:nvPicPr>
                  <pic:blipFill>
                    <a:blip r:embed="rId13">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lastRenderedPageBreak/>
        <w:drawing>
          <wp:inline distT="0" distB="0" distL="0" distR="0">
            <wp:extent cx="6309360" cy="356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0).png"/>
                    <pic:cNvPicPr/>
                  </pic:nvPicPr>
                  <pic:blipFill>
                    <a:blip r:embed="rId14">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bookmarkStart w:id="0" w:name="_GoBack"/>
      <w:bookmarkEnd w:id="0"/>
      <w:r>
        <w:rPr>
          <w:rFonts w:ascii="Arial" w:hAnsi="Arial" w:cs="Arial"/>
          <w:noProof/>
          <w:color w:val="435059"/>
          <w:sz w:val="72"/>
          <w:lang w:val="en-IN" w:eastAsia="en-IN"/>
        </w:rPr>
        <w:drawing>
          <wp:inline distT="0" distB="0" distL="0" distR="0">
            <wp:extent cx="6309360" cy="3562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1).png"/>
                    <pic:cNvPicPr/>
                  </pic:nvPicPr>
                  <pic:blipFill>
                    <a:blip r:embed="rId15">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r>
        <w:rPr>
          <w:rFonts w:ascii="Arial" w:hAnsi="Arial" w:cs="Arial"/>
          <w:noProof/>
          <w:color w:val="435059"/>
          <w:sz w:val="72"/>
          <w:lang w:val="en-IN" w:eastAsia="en-IN"/>
        </w:rPr>
        <w:lastRenderedPageBreak/>
        <w:drawing>
          <wp:inline distT="0" distB="0" distL="0" distR="0">
            <wp:extent cx="6309360" cy="3562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2).png"/>
                    <pic:cNvPicPr/>
                  </pic:nvPicPr>
                  <pic:blipFill>
                    <a:blip r:embed="rId16">
                      <a:extLst>
                        <a:ext uri="{28A0092B-C50C-407E-A947-70E740481C1C}">
                          <a14:useLocalDpi xmlns:a14="http://schemas.microsoft.com/office/drawing/2010/main" val="0"/>
                        </a:ext>
                      </a:extLst>
                    </a:blip>
                    <a:stretch>
                      <a:fillRect/>
                    </a:stretch>
                  </pic:blipFill>
                  <pic:spPr>
                    <a:xfrm>
                      <a:off x="0" y="0"/>
                      <a:ext cx="6309360" cy="3562985"/>
                    </a:xfrm>
                    <a:prstGeom prst="rect">
                      <a:avLst/>
                    </a:prstGeom>
                  </pic:spPr>
                </pic:pic>
              </a:graphicData>
            </a:graphic>
          </wp:inline>
        </w:drawing>
      </w:r>
    </w:p>
    <w:p w:rsidR="00CF0266" w:rsidRDefault="00CF0266" w:rsidP="00DF027C">
      <w:pPr>
        <w:rPr>
          <w:rFonts w:ascii="Arial" w:hAnsi="Arial" w:cs="Arial"/>
          <w:color w:val="435059"/>
          <w:sz w:val="72"/>
        </w:rPr>
      </w:pPr>
    </w:p>
    <w:p w:rsidR="00CF0266" w:rsidRDefault="00CF0266" w:rsidP="00DF027C">
      <w:pPr>
        <w:rPr>
          <w:rFonts w:ascii="Arial" w:hAnsi="Arial" w:cs="Arial"/>
          <w:color w:val="435059"/>
          <w:sz w:val="72"/>
        </w:rPr>
      </w:pPr>
    </w:p>
    <w:p w:rsidR="00041A33" w:rsidRDefault="00CF0266" w:rsidP="00DF027C">
      <w:pPr>
        <w:rPr>
          <w:rFonts w:ascii="Arial" w:hAnsi="Arial" w:cs="Arial"/>
          <w:color w:val="435059"/>
          <w:sz w:val="72"/>
        </w:rPr>
      </w:pPr>
      <w:r>
        <w:rPr>
          <w:rFonts w:ascii="Arial" w:hAnsi="Arial" w:cs="Arial"/>
          <w:color w:val="435059"/>
          <w:sz w:val="72"/>
        </w:rPr>
        <w:t>MODULES USED:</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CLASS &amp; ARRAY OBJECT</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DEFAULT OPERATOR</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ARGUMENT OPERATOR</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FRIEND FUNCTION</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EXEPTIONAL HANDLING</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FILES IN C++</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READING A FILE</w:t>
      </w:r>
    </w:p>
    <w:p w:rsid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WRITING IN A FILE</w:t>
      </w:r>
    </w:p>
    <w:p w:rsidR="00CF0266" w:rsidRPr="00CF0266" w:rsidRDefault="00CF0266" w:rsidP="00CF0266">
      <w:pPr>
        <w:pStyle w:val="ListParagraph"/>
        <w:numPr>
          <w:ilvl w:val="0"/>
          <w:numId w:val="1"/>
        </w:numPr>
        <w:rPr>
          <w:rFonts w:ascii="Arial" w:hAnsi="Arial" w:cs="Arial"/>
          <w:color w:val="435059"/>
          <w:szCs w:val="28"/>
        </w:rPr>
      </w:pPr>
      <w:r>
        <w:rPr>
          <w:rFonts w:ascii="Arial" w:hAnsi="Arial" w:cs="Arial"/>
          <w:color w:val="435059"/>
          <w:szCs w:val="28"/>
        </w:rPr>
        <w:t>HEADER FILE FOR TIME</w:t>
      </w:r>
    </w:p>
    <w:sectPr w:rsidR="00CF0266" w:rsidRPr="00CF0266"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22D" w:rsidRDefault="0089022D">
      <w:r>
        <w:separator/>
      </w:r>
    </w:p>
    <w:p w:rsidR="0089022D" w:rsidRDefault="0089022D"/>
  </w:endnote>
  <w:endnote w:type="continuationSeparator" w:id="0">
    <w:p w:rsidR="0089022D" w:rsidRDefault="0089022D">
      <w:r>
        <w:continuationSeparator/>
      </w:r>
    </w:p>
    <w:p w:rsidR="0089022D" w:rsidRDefault="00890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F0266">
          <w:rPr>
            <w:noProof/>
          </w:rPr>
          <w:t>17</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22D" w:rsidRDefault="0089022D">
      <w:r>
        <w:separator/>
      </w:r>
    </w:p>
    <w:p w:rsidR="0089022D" w:rsidRDefault="0089022D"/>
  </w:footnote>
  <w:footnote w:type="continuationSeparator" w:id="0">
    <w:p w:rsidR="0089022D" w:rsidRDefault="0089022D">
      <w:r>
        <w:continuationSeparator/>
      </w:r>
    </w:p>
    <w:p w:rsidR="0089022D" w:rsidRDefault="0089022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C1967"/>
    <w:multiLevelType w:val="hybridMultilevel"/>
    <w:tmpl w:val="F6F497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9F"/>
    <w:rsid w:val="0002482E"/>
    <w:rsid w:val="00041A33"/>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354F4"/>
    <w:rsid w:val="00862FE4"/>
    <w:rsid w:val="0086389A"/>
    <w:rsid w:val="0087605E"/>
    <w:rsid w:val="0089022D"/>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51F9F"/>
    <w:rsid w:val="00CA1896"/>
    <w:rsid w:val="00CB5B28"/>
    <w:rsid w:val="00CF0266"/>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4110A417-DF0A-4304-812B-BCBCB8D5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F0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957F61AEA54EFE88E829073985DD92"/>
        <w:category>
          <w:name w:val="General"/>
          <w:gallery w:val="placeholder"/>
        </w:category>
        <w:types>
          <w:type w:val="bbPlcHdr"/>
        </w:types>
        <w:behaviors>
          <w:behavior w:val="content"/>
        </w:behaviors>
        <w:guid w:val="{1E7F54EE-76F5-4277-93FD-D7DA925CC3AE}"/>
      </w:docPartPr>
      <w:docPartBody>
        <w:p w:rsidR="00000000" w:rsidRDefault="000C1A51">
          <w:pPr>
            <w:pStyle w:val="3F957F61AEA54EFE88E829073985DD92"/>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3</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51"/>
    <w:rsid w:val="000C1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F957F61AEA54EFE88E829073985DD92">
    <w:name w:val="3F957F61AEA54EFE88E829073985DD92"/>
  </w:style>
  <w:style w:type="paragraph" w:customStyle="1" w:styleId="08D14A46987A4807A01EEF19A76FDA91">
    <w:name w:val="08D14A46987A4807A01EEF19A76FDA91"/>
  </w:style>
  <w:style w:type="paragraph" w:customStyle="1" w:styleId="1594FDC87E1C43699AD5CD311FC4938E">
    <w:name w:val="1594FDC87E1C43699AD5CD311FC4938E"/>
  </w:style>
  <w:style w:type="paragraph" w:customStyle="1" w:styleId="27A1940B49F3462AB29088DD8CA5437A">
    <w:name w:val="27A1940B49F3462AB29088DD8CA5437A"/>
  </w:style>
  <w:style w:type="paragraph" w:customStyle="1" w:styleId="6484DD72CD3E4016A56B93C69FA8E97C">
    <w:name w:val="6484DD72CD3E4016A56B93C69FA8E97C"/>
  </w:style>
  <w:style w:type="paragraph" w:customStyle="1" w:styleId="D788F4B44E5A4239B6E756D243972C19">
    <w:name w:val="D788F4B44E5A4239B6E756D243972C19"/>
  </w:style>
  <w:style w:type="paragraph" w:customStyle="1" w:styleId="C65200B003CE424EA76FAF147F9A5673">
    <w:name w:val="C65200B003CE424EA76FAF147F9A5673"/>
  </w:style>
  <w:style w:type="paragraph" w:customStyle="1" w:styleId="543226DC652342E79355599714F1AE9A">
    <w:name w:val="543226DC652342E79355599714F1A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37</TotalTime>
  <Pages>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2</cp:revision>
  <cp:lastPrinted>2006-08-01T17:47:00Z</cp:lastPrinted>
  <dcterms:created xsi:type="dcterms:W3CDTF">2022-07-03T17:13:00Z</dcterms:created>
  <dcterms:modified xsi:type="dcterms:W3CDTF">2022-07-03T17:54:00Z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